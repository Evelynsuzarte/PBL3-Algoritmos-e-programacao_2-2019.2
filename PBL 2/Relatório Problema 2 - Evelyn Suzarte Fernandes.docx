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8078" w14:textId="77777777" w:rsidR="00550415" w:rsidRPr="00F30963" w:rsidRDefault="00EA76B8" w:rsidP="002B3780">
      <w:pPr>
        <w:pStyle w:val="Ttulo"/>
        <w:rPr>
          <w:lang w:val="pt-BR"/>
        </w:rPr>
      </w:pPr>
      <w:r w:rsidRPr="00F30963">
        <w:rPr>
          <w:lang w:val="pt-BR"/>
        </w:rPr>
        <w:t>Sistema de Catalogação de Livro</w:t>
      </w:r>
      <w:r w:rsidR="00550415" w:rsidRPr="00F30963">
        <w:rPr>
          <w:lang w:val="pt-BR"/>
        </w:rPr>
        <w:t>s</w:t>
      </w:r>
    </w:p>
    <w:p w14:paraId="23B634D7" w14:textId="77777777" w:rsidR="002B3780" w:rsidRPr="00F30963" w:rsidRDefault="002B3780" w:rsidP="002B3780">
      <w:pPr>
        <w:pStyle w:val="Ttulo"/>
        <w:rPr>
          <w:sz w:val="24"/>
          <w:szCs w:val="24"/>
          <w:lang w:val="pt-BR"/>
        </w:rPr>
      </w:pPr>
      <w:r w:rsidRPr="00F30963">
        <w:rPr>
          <w:sz w:val="24"/>
          <w:szCs w:val="24"/>
          <w:lang w:val="pt-BR"/>
        </w:rPr>
        <w:t>Evelyn Suzarte Fernandes</w:t>
      </w:r>
    </w:p>
    <w:p w14:paraId="2015ED42" w14:textId="77777777" w:rsidR="00550415" w:rsidRPr="00F30963" w:rsidRDefault="00550415" w:rsidP="00550415">
      <w:pPr>
        <w:spacing w:before="240"/>
        <w:jc w:val="center"/>
        <w:rPr>
          <w:rStyle w:val="AddressChar"/>
        </w:rPr>
      </w:pPr>
      <w:r w:rsidRPr="00F30963">
        <w:rPr>
          <w:rStyle w:val="AddressChar"/>
        </w:rPr>
        <w:t>Engenharia da Computação – Universidade Estadual de Feira de Santana (UEFS)</w:t>
      </w:r>
      <w:r w:rsidRPr="00F30963">
        <w:rPr>
          <w:rStyle w:val="AddressChar"/>
        </w:rPr>
        <w:br/>
        <w:t>Avenida Transnordestina s/n – 44036-900 – Feira de Santana – BA – Brasil</w:t>
      </w:r>
    </w:p>
    <w:p w14:paraId="043BBC98" w14:textId="77777777" w:rsidR="00EC49FE" w:rsidRPr="00F30963" w:rsidRDefault="002B3780" w:rsidP="00EE70EF">
      <w:pPr>
        <w:pStyle w:val="Email"/>
        <w:rPr>
          <w:lang w:val="pt-BR"/>
        </w:rPr>
        <w:sectPr w:rsidR="00EC49FE" w:rsidRPr="00F30963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F30963">
        <w:rPr>
          <w:rFonts w:cs="Courier New"/>
          <w:lang w:val="pt-BR"/>
        </w:rPr>
        <w:t>evelynsuzarte@hotmail.com</w:t>
      </w:r>
    </w:p>
    <w:p w14:paraId="02BECEDE" w14:textId="77777777" w:rsidR="00EC49FE" w:rsidRPr="00F30963" w:rsidRDefault="00EC49FE" w:rsidP="003D583D">
      <w:pPr>
        <w:pStyle w:val="Abstract"/>
      </w:pPr>
      <w:r w:rsidRPr="00F30963">
        <w:rPr>
          <w:b/>
        </w:rPr>
        <w:t>Resumo.</w:t>
      </w:r>
      <w:r w:rsidRPr="00F30963">
        <w:t xml:space="preserve"> </w:t>
      </w:r>
      <w:r w:rsidR="003D583D" w:rsidRPr="00F30963">
        <w:t>Este relatório tem como objetivo descrever como foi desenvolvido o software,</w:t>
      </w:r>
      <w:r w:rsidR="00D14B9B">
        <w:t xml:space="preserve"> </w:t>
      </w:r>
      <w:r w:rsidR="003D583D" w:rsidRPr="00F30963">
        <w:t xml:space="preserve">que tem como função </w:t>
      </w:r>
      <w:r w:rsidR="00F55FDF" w:rsidRPr="00F30963">
        <w:t>p</w:t>
      </w:r>
      <w:r w:rsidR="003D583D" w:rsidRPr="00F30963">
        <w:t>rincipa</w:t>
      </w:r>
      <w:r w:rsidR="00F55FDF" w:rsidRPr="00F30963">
        <w:t xml:space="preserve">l ser a base de dados de livros do clube de leitura Comunidade da Batata, </w:t>
      </w:r>
      <w:r w:rsidR="00FD2EE9" w:rsidRPr="00F30963">
        <w:t>facilitando a otimização em buscas e pesquisas dos conteúdos do sistema</w:t>
      </w:r>
      <w:r w:rsidR="003D583D" w:rsidRPr="00F30963">
        <w:t>.</w:t>
      </w:r>
    </w:p>
    <w:p w14:paraId="6D12BE3D" w14:textId="77777777" w:rsidR="00EC49FE" w:rsidRPr="00F30963" w:rsidRDefault="00EC49FE" w:rsidP="00EE70EF">
      <w:pPr>
        <w:pStyle w:val="Ttulo1"/>
        <w:rPr>
          <w:lang w:val="pt-BR"/>
        </w:rPr>
      </w:pPr>
      <w:r w:rsidRPr="00F30963">
        <w:rPr>
          <w:lang w:val="pt-BR"/>
        </w:rPr>
        <w:t xml:space="preserve">1. </w:t>
      </w:r>
      <w:r w:rsidR="003D583D" w:rsidRPr="00F30963">
        <w:rPr>
          <w:lang w:val="pt-BR"/>
        </w:rPr>
        <w:t>Introdução</w:t>
      </w:r>
    </w:p>
    <w:p w14:paraId="03190EB8" w14:textId="77777777" w:rsidR="0041312B" w:rsidRPr="00F30963" w:rsidRDefault="0041312B" w:rsidP="0041312B">
      <w:pPr>
        <w:rPr>
          <w:lang w:val="pt-BR"/>
        </w:rPr>
      </w:pPr>
      <w:r w:rsidRPr="00F30963">
        <w:rPr>
          <w:lang w:val="pt-BR"/>
        </w:rPr>
        <w:t xml:space="preserve">O </w:t>
      </w:r>
      <w:r w:rsidRPr="000430C9">
        <w:rPr>
          <w:lang w:val="pt-BR"/>
        </w:rPr>
        <w:t>Project Gutenberg</w:t>
      </w:r>
      <w:r w:rsidRPr="00F30963">
        <w:rPr>
          <w:lang w:val="pt-BR"/>
        </w:rPr>
        <w:t xml:space="preserve"> oferece mais de 60 mil livros eletrônicos gratuitos. O site é mantido por diversos voluntários que digitalizam e revisam cada obra para mandar a alta qualidade. Esse projeto permite busca online e offline, através do buscador e de um sumário o livro é acessado online e offline o livro fica disponível no formato </w:t>
      </w:r>
      <w:proofErr w:type="spellStart"/>
      <w:r w:rsidRPr="00F30963">
        <w:rPr>
          <w:lang w:val="pt-BR"/>
        </w:rPr>
        <w:t>epub</w:t>
      </w:r>
      <w:proofErr w:type="spellEnd"/>
      <w:r w:rsidRPr="00F30963">
        <w:rPr>
          <w:lang w:val="pt-BR"/>
        </w:rPr>
        <w:t xml:space="preserve">, </w:t>
      </w:r>
      <w:r w:rsidR="00060EA8" w:rsidRPr="00F30963">
        <w:rPr>
          <w:lang w:val="pt-BR"/>
        </w:rPr>
        <w:t>de texto (.</w:t>
      </w:r>
      <w:proofErr w:type="spellStart"/>
      <w:r w:rsidRPr="00F30963">
        <w:rPr>
          <w:lang w:val="pt-BR"/>
        </w:rPr>
        <w:t>txt</w:t>
      </w:r>
      <w:proofErr w:type="spellEnd"/>
      <w:r w:rsidR="00060EA8" w:rsidRPr="00F30963">
        <w:rPr>
          <w:lang w:val="pt-BR"/>
        </w:rPr>
        <w:t>)</w:t>
      </w:r>
      <w:r w:rsidRPr="00F30963">
        <w:rPr>
          <w:lang w:val="pt-BR"/>
        </w:rPr>
        <w:t xml:space="preserve"> e </w:t>
      </w:r>
      <w:r w:rsidRPr="00F30963">
        <w:rPr>
          <w:i/>
          <w:iCs/>
          <w:lang w:val="pt-BR"/>
        </w:rPr>
        <w:t>Kindle</w:t>
      </w:r>
      <w:r w:rsidRPr="00F30963">
        <w:rPr>
          <w:lang w:val="pt-BR"/>
        </w:rPr>
        <w:t>.</w:t>
      </w:r>
    </w:p>
    <w:p w14:paraId="73566A41" w14:textId="77777777" w:rsidR="0041312B" w:rsidRPr="00F30963" w:rsidRDefault="0041312B" w:rsidP="0041312B">
      <w:pPr>
        <w:rPr>
          <w:lang w:val="pt-BR"/>
        </w:rPr>
      </w:pPr>
      <w:r w:rsidRPr="00F30963">
        <w:rPr>
          <w:lang w:val="pt-BR"/>
        </w:rPr>
        <w:tab/>
      </w:r>
      <w:r w:rsidR="007C5F2D" w:rsidRPr="00F30963">
        <w:rPr>
          <w:lang w:val="pt-BR"/>
        </w:rPr>
        <w:t>O clube da leitura Comunidade da Batata é fã deste projeto e adota o mesmo formato de alimentar a base de dados, porém sofre com a otimização para busca e pesquisa dos conteúdos do sistema, sendo assim, pediu para que os alunos do curso de Engenharia de Computação criassem um software que armazene, controle e gerencie esse livros de forma a otimizar o tempo de busca offline.</w:t>
      </w:r>
    </w:p>
    <w:p w14:paraId="55372F68" w14:textId="77777777" w:rsidR="0041312B" w:rsidRPr="00F30963" w:rsidRDefault="0041312B" w:rsidP="0041312B">
      <w:pPr>
        <w:rPr>
          <w:lang w:val="pt-BR"/>
        </w:rPr>
      </w:pPr>
      <w:r w:rsidRPr="00F30963">
        <w:rPr>
          <w:lang w:val="pt-BR"/>
        </w:rPr>
        <w:tab/>
        <w:t>Para a resolução deste problema será feito um</w:t>
      </w:r>
      <w:r w:rsidR="000430C9">
        <w:rPr>
          <w:lang w:val="pt-BR"/>
        </w:rPr>
        <w:t xml:space="preserve"> software</w:t>
      </w:r>
      <w:r w:rsidRPr="00F30963">
        <w:rPr>
          <w:lang w:val="pt-BR"/>
        </w:rPr>
        <w:t xml:space="preserve"> em Linguagem </w:t>
      </w:r>
      <w:r w:rsidR="007C5F2D" w:rsidRPr="00F30963">
        <w:rPr>
          <w:lang w:val="pt-BR"/>
        </w:rPr>
        <w:t>Java</w:t>
      </w:r>
      <w:r w:rsidRPr="00F30963">
        <w:rPr>
          <w:lang w:val="pt-BR"/>
        </w:rPr>
        <w:t xml:space="preserve"> pelo programa </w:t>
      </w:r>
      <w:r w:rsidR="007C5F2D" w:rsidRPr="00F30963">
        <w:rPr>
          <w:lang w:val="pt-BR"/>
        </w:rPr>
        <w:t xml:space="preserve">NetBeans, </w:t>
      </w:r>
      <w:r w:rsidRPr="00F30963">
        <w:rPr>
          <w:lang w:val="pt-BR"/>
        </w:rPr>
        <w:t xml:space="preserve">utilizando </w:t>
      </w:r>
      <w:r w:rsidR="007C5F2D" w:rsidRPr="00F30963">
        <w:rPr>
          <w:lang w:val="pt-BR"/>
        </w:rPr>
        <w:t>árvore binária</w:t>
      </w:r>
      <w:r w:rsidRPr="00F30963">
        <w:rPr>
          <w:lang w:val="pt-BR"/>
        </w:rPr>
        <w:t xml:space="preserve">, </w:t>
      </w:r>
      <w:r w:rsidR="007C5F2D" w:rsidRPr="00F30963">
        <w:rPr>
          <w:lang w:val="pt-BR"/>
        </w:rPr>
        <w:t>listas</w:t>
      </w:r>
      <w:r w:rsidRPr="00F30963">
        <w:rPr>
          <w:lang w:val="pt-BR"/>
        </w:rPr>
        <w:t xml:space="preserve">, manipulação de arquivos, </w:t>
      </w:r>
      <w:r w:rsidR="007C5F2D" w:rsidRPr="00F30963">
        <w:rPr>
          <w:lang w:val="pt-BR"/>
        </w:rPr>
        <w:t xml:space="preserve">classes </w:t>
      </w:r>
      <w:r w:rsidRPr="00F30963">
        <w:rPr>
          <w:lang w:val="pt-BR"/>
        </w:rPr>
        <w:t>e modularização para o sistema operacional Windows.</w:t>
      </w:r>
    </w:p>
    <w:p w14:paraId="41229A00" w14:textId="77777777" w:rsidR="00060EA8" w:rsidRPr="00F30963" w:rsidRDefault="00EC49FE" w:rsidP="00060EA8">
      <w:pPr>
        <w:pStyle w:val="Ttulo1"/>
        <w:rPr>
          <w:lang w:val="pt-BR"/>
        </w:rPr>
      </w:pPr>
      <w:r w:rsidRPr="00F30963">
        <w:rPr>
          <w:lang w:val="pt-BR"/>
        </w:rPr>
        <w:t xml:space="preserve">2. </w:t>
      </w:r>
      <w:r w:rsidR="009E3BBC" w:rsidRPr="00F30963">
        <w:rPr>
          <w:lang w:val="pt-BR"/>
        </w:rPr>
        <w:t>Fundamentação teórica</w:t>
      </w:r>
    </w:p>
    <w:p w14:paraId="677AB715" w14:textId="77777777" w:rsidR="00CE73A2" w:rsidRPr="00F30963" w:rsidRDefault="009E3BBC" w:rsidP="002B3780">
      <w:pPr>
        <w:rPr>
          <w:lang w:val="pt-BR"/>
        </w:rPr>
      </w:pPr>
      <w:r w:rsidRPr="00F30963">
        <w:rPr>
          <w:lang w:val="pt-BR"/>
        </w:rPr>
        <w:t>O</w:t>
      </w:r>
      <w:r w:rsidR="002B3780" w:rsidRPr="00F30963">
        <w:rPr>
          <w:lang w:val="pt-BR"/>
        </w:rPr>
        <w:t xml:space="preserve"> modelo de projeto escolhido para organização do código do projeto foi o </w:t>
      </w:r>
      <w:r w:rsidR="002B3780" w:rsidRPr="00F30963">
        <w:rPr>
          <w:i/>
          <w:iCs/>
          <w:lang w:val="pt-BR"/>
        </w:rPr>
        <w:t xml:space="preserve">Data Access Object </w:t>
      </w:r>
      <w:r w:rsidR="002B3780" w:rsidRPr="00F30963">
        <w:rPr>
          <w:lang w:val="pt-BR"/>
        </w:rPr>
        <w:t xml:space="preserve">(DAO). </w:t>
      </w:r>
      <w:r w:rsidR="00CE73A2" w:rsidRPr="00F30963">
        <w:rPr>
          <w:lang w:val="pt-BR"/>
        </w:rPr>
        <w:t xml:space="preserve">Segundo MACORATTI (2011) é um padrão de projeto que abstrai e encapsula os mecanismos de acesso a dados escondendo os detalhes da execução da origem dos dados. </w:t>
      </w:r>
      <w:r w:rsidR="00663980" w:rsidRPr="00F30963">
        <w:rPr>
          <w:lang w:val="pt-BR"/>
        </w:rPr>
        <w:t xml:space="preserve">Seu objetivo é remover a alta dependência do modelo de acesso a dados da nossa aplicação, de forma que se no futuro resolvermos trocar o banco de dados ou adotar outra estratégia de persistência a alteração deverá ser feita apenas em um único lugar (MACORATTI, 2010). </w:t>
      </w:r>
      <w:r w:rsidR="00FF090D">
        <w:rPr>
          <w:lang w:val="pt-BR"/>
        </w:rPr>
        <w:t xml:space="preserve">Na Figura 1 mostra um </w:t>
      </w:r>
      <w:r w:rsidR="00CE73A2" w:rsidRPr="00F30963">
        <w:rPr>
          <w:lang w:val="pt-BR"/>
        </w:rPr>
        <w:t>exemplo de como é organizado</w:t>
      </w:r>
      <w:r w:rsidR="00FF090D">
        <w:rPr>
          <w:lang w:val="pt-BR"/>
        </w:rPr>
        <w:t xml:space="preserve"> o DAO</w:t>
      </w:r>
      <w:r w:rsidR="00CE73A2" w:rsidRPr="00F30963">
        <w:rPr>
          <w:lang w:val="pt-BR"/>
        </w:rPr>
        <w:t>:</w:t>
      </w:r>
    </w:p>
    <w:p w14:paraId="69CE8C99" w14:textId="099FE4BE" w:rsidR="00CE73A2" w:rsidRPr="00F30963" w:rsidRDefault="00932120" w:rsidP="002B3780">
      <w:pPr>
        <w:rPr>
          <w:lang w:val="pt-BR"/>
        </w:rPr>
      </w:pPr>
      <w:r w:rsidRPr="00F30963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49AAB8" wp14:editId="56BF72B1">
                <wp:simplePos x="0" y="0"/>
                <wp:positionH relativeFrom="column">
                  <wp:posOffset>383540</wp:posOffset>
                </wp:positionH>
                <wp:positionV relativeFrom="paragraph">
                  <wp:posOffset>60960</wp:posOffset>
                </wp:positionV>
                <wp:extent cx="4683125" cy="11214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125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B4613" w14:textId="77777777" w:rsidR="00CE73A2" w:rsidRPr="00CE73A2" w:rsidRDefault="00CE73A2" w:rsidP="00CE73A2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gramStart"/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</w:t>
                            </w:r>
                            <w:r w:rsidR="00BF250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AO</w:t>
                            </w: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</w:p>
                          <w:p w14:paraId="456BFC2D" w14:textId="77777777" w:rsidR="00CE73A2" w:rsidRPr="00A9655F" w:rsidRDefault="00CE73A2" w:rsidP="00CE73A2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static </w:t>
                            </w:r>
                            <w:r w:rsidR="00C66AB0"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Lista</w:t>
                            </w: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66AB0"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listaCompras</w:t>
                            </w: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r w:rsidR="00C66AB0"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Lista</w:t>
                            </w: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AB629CE" w14:textId="77777777" w:rsidR="00CE73A2" w:rsidRPr="00CE73A2" w:rsidRDefault="00CE73A2" w:rsidP="00CE73A2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inserirProduto</w:t>
                            </w:r>
                            <w:proofErr w:type="spellEnd"/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String</w:t>
                            </w: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produto</w:t>
                            </w:r>
                            <w:proofErr w:type="spellEnd"/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196EAD6A" w14:textId="77777777" w:rsidR="00CE73A2" w:rsidRPr="00A9655F" w:rsidRDefault="00CE73A2" w:rsidP="00CE73A2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="00C66AB0"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listaCompras</w:t>
                            </w: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.inserir</w:t>
                            </w:r>
                            <w:r w:rsidR="00C66AB0"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Produto</w:t>
                            </w: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(</w:t>
                            </w:r>
                            <w:r w:rsidR="00C66AB0"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produto</w:t>
                            </w: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); </w:t>
                            </w:r>
                          </w:p>
                          <w:p w14:paraId="45FF6C5C" w14:textId="77777777" w:rsidR="00CE73A2" w:rsidRPr="00A9655F" w:rsidRDefault="00CE73A2" w:rsidP="00CE73A2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ab/>
                              <w:t>}</w:t>
                            </w:r>
                          </w:p>
                          <w:p w14:paraId="72ECEFBE" w14:textId="77777777" w:rsidR="00CE73A2" w:rsidRPr="00C66AB0" w:rsidRDefault="00CE73A2" w:rsidP="00CE73A2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public</w:t>
                            </w:r>
                            <w:proofErr w:type="spellEnd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int</w:t>
                            </w:r>
                            <w:proofErr w:type="spellEnd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tamanho</w:t>
                            </w:r>
                            <w:r w:rsidR="00C66AB0"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Lista</w:t>
                            </w:r>
                            <w:proofErr w:type="spellEnd"/>
                            <w:r w:rsidR="00C66AB0"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(){</w:t>
                            </w:r>
                            <w:proofErr w:type="gramEnd"/>
                          </w:p>
                          <w:p w14:paraId="06B64290" w14:textId="77777777" w:rsidR="00CE73A2" w:rsidRPr="00C66AB0" w:rsidRDefault="00CE73A2" w:rsidP="00CE73A2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return</w:t>
                            </w:r>
                            <w:proofErr w:type="spellEnd"/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C66AB0"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listaCompras</w:t>
                            </w:r>
                            <w:r w:rsidRP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.tamanho</w:t>
                            </w:r>
                            <w:r w:rsidR="00C66AB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Lista</w:t>
                            </w:r>
                            <w:proofErr w:type="spellEnd"/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();</w:t>
                            </w:r>
                          </w:p>
                          <w:p w14:paraId="19244F94" w14:textId="77777777" w:rsidR="00CE73A2" w:rsidRPr="00CE73A2" w:rsidRDefault="00CE73A2" w:rsidP="00CE73A2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9655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</w:p>
                          <w:p w14:paraId="210D9C43" w14:textId="77777777" w:rsidR="00CE73A2" w:rsidRPr="00CE73A2" w:rsidRDefault="00CE73A2" w:rsidP="00CE73A2">
                            <w:pPr>
                              <w:spacing w:befor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CE73A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}</w:t>
                            </w:r>
                          </w:p>
                          <w:p w14:paraId="2230725C" w14:textId="77777777" w:rsidR="00CE73A2" w:rsidRPr="00CE73A2" w:rsidRDefault="00CE73A2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9AA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2pt;margin-top:4.8pt;width:368.75pt;height:8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">
                <v:textbox>
                  <w:txbxContent>
                    <w:p w14:paraId="036B4613" w14:textId="77777777" w:rsidR="00CE73A2" w:rsidRPr="00CE73A2" w:rsidRDefault="00CE73A2" w:rsidP="00CE73A2">
                      <w:pPr>
                        <w:spacing w:befor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class </w:t>
                      </w:r>
                      <w:proofErr w:type="gramStart"/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</w:t>
                      </w:r>
                      <w:r w:rsidR="00BF250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AO</w:t>
                      </w: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  <w:proofErr w:type="gramEnd"/>
                    </w:p>
                    <w:p w14:paraId="456BFC2D" w14:textId="77777777" w:rsidR="00CE73A2" w:rsidRPr="00A9655F" w:rsidRDefault="00CE73A2" w:rsidP="00CE73A2">
                      <w:pPr>
                        <w:spacing w:befor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static </w:t>
                      </w:r>
                      <w:r w:rsidR="00C66AB0" w:rsidRPr="00A9655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Lista</w:t>
                      </w: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="00C66AB0" w:rsidRPr="00A9655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listaCompras</w:t>
                      </w: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r w:rsidR="00C66AB0" w:rsidRPr="00A9655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Lista</w:t>
                      </w: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5AB629CE" w14:textId="77777777" w:rsidR="00CE73A2" w:rsidRPr="00CE73A2" w:rsidRDefault="00CE73A2" w:rsidP="00CE73A2">
                      <w:pPr>
                        <w:spacing w:befor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="00C66A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inserirProduto</w:t>
                      </w:r>
                      <w:proofErr w:type="spellEnd"/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C66A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String</w:t>
                      </w: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66AB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produto</w:t>
                      </w:r>
                      <w:proofErr w:type="spellEnd"/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196EAD6A" w14:textId="77777777" w:rsidR="00CE73A2" w:rsidRPr="00A9655F" w:rsidRDefault="00CE73A2" w:rsidP="00CE73A2">
                      <w:pPr>
                        <w:spacing w:before="0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 </w:t>
                      </w: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="00C66AB0"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listaCompras</w:t>
                      </w: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.inserir</w:t>
                      </w:r>
                      <w:r w:rsidR="00C66AB0"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Produto</w:t>
                      </w: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(</w:t>
                      </w:r>
                      <w:r w:rsidR="00C66AB0"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produto</w:t>
                      </w: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); </w:t>
                      </w:r>
                    </w:p>
                    <w:p w14:paraId="45FF6C5C" w14:textId="77777777" w:rsidR="00CE73A2" w:rsidRPr="00A9655F" w:rsidRDefault="00CE73A2" w:rsidP="00CE73A2">
                      <w:pPr>
                        <w:spacing w:before="0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ab/>
                        <w:t>}</w:t>
                      </w:r>
                    </w:p>
                    <w:p w14:paraId="72ECEFBE" w14:textId="77777777" w:rsidR="00CE73A2" w:rsidRPr="00C66AB0" w:rsidRDefault="00CE73A2" w:rsidP="00CE73A2">
                      <w:pPr>
                        <w:spacing w:before="0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ab/>
                      </w:r>
                      <w:proofErr w:type="spellStart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public</w:t>
                      </w:r>
                      <w:proofErr w:type="spellEnd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spellStart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static</w:t>
                      </w:r>
                      <w:proofErr w:type="spellEnd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spellStart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int</w:t>
                      </w:r>
                      <w:proofErr w:type="spellEnd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spellStart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tamanho</w:t>
                      </w:r>
                      <w:r w:rsidR="00C66AB0"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Lista</w:t>
                      </w:r>
                      <w:proofErr w:type="spellEnd"/>
                      <w:r w:rsidR="00C66AB0"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gramStart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(){</w:t>
                      </w:r>
                      <w:proofErr w:type="gramEnd"/>
                    </w:p>
                    <w:p w14:paraId="06B64290" w14:textId="77777777" w:rsidR="00CE73A2" w:rsidRPr="00C66AB0" w:rsidRDefault="00CE73A2" w:rsidP="00CE73A2">
                      <w:pPr>
                        <w:spacing w:before="0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ab/>
                      </w:r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ab/>
                        <w:t xml:space="preserve">       </w:t>
                      </w:r>
                      <w:proofErr w:type="spellStart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return</w:t>
                      </w:r>
                      <w:proofErr w:type="spellEnd"/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proofErr w:type="spellStart"/>
                      <w:r w:rsidR="00C66AB0"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listaCompras</w:t>
                      </w:r>
                      <w:r w:rsidRP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.tamanho</w:t>
                      </w:r>
                      <w:r w:rsidR="00C66AB0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Lista</w:t>
                      </w:r>
                      <w:proofErr w:type="spellEnd"/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();</w:t>
                      </w:r>
                    </w:p>
                    <w:p w14:paraId="19244F94" w14:textId="77777777" w:rsidR="00CE73A2" w:rsidRPr="00CE73A2" w:rsidRDefault="00CE73A2" w:rsidP="00CE73A2">
                      <w:pPr>
                        <w:spacing w:before="0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9655F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ab/>
                      </w: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}</w:t>
                      </w: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ab/>
                      </w:r>
                    </w:p>
                    <w:p w14:paraId="210D9C43" w14:textId="77777777" w:rsidR="00CE73A2" w:rsidRPr="00CE73A2" w:rsidRDefault="00CE73A2" w:rsidP="00CE73A2">
                      <w:pPr>
                        <w:spacing w:before="0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CE73A2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}</w:t>
                      </w:r>
                    </w:p>
                    <w:p w14:paraId="2230725C" w14:textId="77777777" w:rsidR="00CE73A2" w:rsidRPr="00CE73A2" w:rsidRDefault="00CE73A2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F4BFF8" w14:textId="77777777" w:rsidR="00CE73A2" w:rsidRPr="00F30963" w:rsidRDefault="00CE73A2" w:rsidP="002B3780">
      <w:pPr>
        <w:rPr>
          <w:lang w:val="pt-BR"/>
        </w:rPr>
      </w:pPr>
    </w:p>
    <w:p w14:paraId="4F7566A2" w14:textId="77777777" w:rsidR="00EF0AEA" w:rsidRPr="00F30963" w:rsidRDefault="00CE73A2" w:rsidP="00EF0AEA">
      <w:pPr>
        <w:rPr>
          <w:lang w:val="pt-BR"/>
        </w:rPr>
      </w:pPr>
      <w:r w:rsidRPr="00F30963">
        <w:rPr>
          <w:lang w:val="pt-BR"/>
        </w:rPr>
        <w:tab/>
        <w:t xml:space="preserve">O DAO faz a conexão com as classes que vão salvar e editar o </w:t>
      </w:r>
    </w:p>
    <w:p w14:paraId="65EF3103" w14:textId="77777777" w:rsidR="00CE73A2" w:rsidRPr="00F30963" w:rsidRDefault="00CE73A2" w:rsidP="00EF0AEA">
      <w:pPr>
        <w:rPr>
          <w:lang w:val="pt-BR"/>
        </w:rPr>
      </w:pPr>
    </w:p>
    <w:p w14:paraId="243829F7" w14:textId="77777777" w:rsidR="00CE73A2" w:rsidRPr="00F30963" w:rsidRDefault="00CE73A2" w:rsidP="00EF0AEA">
      <w:pPr>
        <w:rPr>
          <w:lang w:val="pt-BR"/>
        </w:rPr>
      </w:pPr>
    </w:p>
    <w:p w14:paraId="19AEB576" w14:textId="7515B29E" w:rsidR="0087248D" w:rsidRPr="00F30963" w:rsidRDefault="00CE73A2" w:rsidP="00737DA6">
      <w:pPr>
        <w:pStyle w:val="Legenda"/>
        <w:rPr>
          <w:lang w:val="pt-BR"/>
        </w:rPr>
      </w:pPr>
      <w:r w:rsidRPr="00F30963">
        <w:rPr>
          <w:lang w:val="pt-BR"/>
        </w:rPr>
        <w:t>Figur</w:t>
      </w:r>
      <w:r w:rsidR="00D95357" w:rsidRPr="00F30963">
        <w:rPr>
          <w:lang w:val="pt-BR"/>
        </w:rPr>
        <w:t>a</w:t>
      </w:r>
      <w:r w:rsidRPr="00F30963">
        <w:rPr>
          <w:lang w:val="pt-BR"/>
        </w:rPr>
        <w:t xml:space="preserve"> </w:t>
      </w:r>
      <w:r w:rsidRPr="00F30963">
        <w:rPr>
          <w:lang w:val="pt-BR"/>
        </w:rPr>
        <w:fldChar w:fldCharType="begin"/>
      </w:r>
      <w:r w:rsidRPr="00F30963">
        <w:rPr>
          <w:lang w:val="pt-BR"/>
        </w:rPr>
        <w:instrText xml:space="preserve"> SEQ Figure \* ARABIC </w:instrText>
      </w:r>
      <w:r w:rsidRPr="00F30963">
        <w:rPr>
          <w:lang w:val="pt-BR"/>
        </w:rPr>
        <w:fldChar w:fldCharType="separate"/>
      </w:r>
      <w:r w:rsidR="00A9655F">
        <w:rPr>
          <w:noProof/>
          <w:lang w:val="pt-BR"/>
        </w:rPr>
        <w:t>1</w:t>
      </w:r>
      <w:r w:rsidRPr="00F30963">
        <w:rPr>
          <w:lang w:val="pt-BR"/>
        </w:rPr>
        <w:fldChar w:fldCharType="end"/>
      </w:r>
      <w:r w:rsidRPr="00F30963">
        <w:rPr>
          <w:lang w:val="pt-BR"/>
        </w:rPr>
        <w:t xml:space="preserve">. </w:t>
      </w:r>
      <w:r w:rsidR="00BF2509" w:rsidRPr="00F30963">
        <w:rPr>
          <w:lang w:val="pt-BR"/>
        </w:rPr>
        <w:t>Organização da classe DAO</w:t>
      </w:r>
    </w:p>
    <w:p w14:paraId="5E742357" w14:textId="2490F474" w:rsidR="00E321F9" w:rsidRPr="00F30963" w:rsidRDefault="00067B31" w:rsidP="00E24C5D">
      <w:pPr>
        <w:ind w:left="1"/>
        <w:rPr>
          <w:lang w:val="pt-BR"/>
        </w:rPr>
      </w:pPr>
      <w:r w:rsidRPr="00F30963">
        <w:rPr>
          <w:lang w:val="pt-BR"/>
        </w:rPr>
        <w:lastRenderedPageBreak/>
        <w:tab/>
      </w:r>
      <w:r w:rsidR="00060EA8" w:rsidRPr="00F30963">
        <w:rPr>
          <w:lang w:val="pt-BR"/>
        </w:rPr>
        <w:t xml:space="preserve">Para a resolução do problema foi utilizada a Árvore como estrutura de dados principal. Segundo BOERES (2019), </w:t>
      </w:r>
      <w:r w:rsidR="00E321F9" w:rsidRPr="00F30963">
        <w:rPr>
          <w:lang w:val="pt-BR"/>
        </w:rPr>
        <w:t>Á</w:t>
      </w:r>
      <w:r w:rsidR="00060EA8" w:rsidRPr="00F30963">
        <w:rPr>
          <w:lang w:val="pt-BR"/>
        </w:rPr>
        <w:t xml:space="preserve">rvore é um conjunto finito de elementos, onde um elemento é chamado de raiz e os outros são divididos em subconjuntos </w:t>
      </w:r>
      <w:proofErr w:type="spellStart"/>
      <w:proofErr w:type="gramStart"/>
      <w:r w:rsidR="00060EA8" w:rsidRPr="00F30963">
        <w:rPr>
          <w:lang w:val="pt-BR"/>
        </w:rPr>
        <w:t>disjuntos</w:t>
      </w:r>
      <w:r w:rsidR="00E24C5D">
        <w:rPr>
          <w:lang w:val="pt-BR"/>
        </w:rPr>
        <w:t>,</w:t>
      </w:r>
      <w:r w:rsidR="00E24C5D" w:rsidRPr="00F30963">
        <w:rPr>
          <w:lang w:val="pt-BR"/>
        </w:rPr>
        <w:t>qual</w:t>
      </w:r>
      <w:proofErr w:type="spellEnd"/>
      <w:proofErr w:type="gramEnd"/>
      <w:r w:rsidR="00E24C5D" w:rsidRPr="00F30963">
        <w:rPr>
          <w:lang w:val="pt-BR"/>
        </w:rPr>
        <w:t xml:space="preserve"> cada nó tem 0, 1 ou 2 filhos.</w:t>
      </w:r>
    </w:p>
    <w:p w14:paraId="287CB8A4" w14:textId="302EF0FE" w:rsidR="009F43DE" w:rsidRPr="00F30963" w:rsidRDefault="00060EA8" w:rsidP="00737DA6">
      <w:pPr>
        <w:ind w:left="1"/>
        <w:rPr>
          <w:lang w:val="pt-BR"/>
        </w:rPr>
      </w:pPr>
      <w:r w:rsidRPr="00F30963">
        <w:rPr>
          <w:lang w:val="pt-BR"/>
        </w:rPr>
        <w:tab/>
        <w:t>Existem vários tipos de Árvores,</w:t>
      </w:r>
      <w:r w:rsidR="00E24C5D">
        <w:rPr>
          <w:lang w:val="pt-BR"/>
        </w:rPr>
        <w:t xml:space="preserve"> como a binária, rubro negra e AVL,</w:t>
      </w:r>
      <w:r w:rsidRPr="00F30963">
        <w:rPr>
          <w:lang w:val="pt-BR"/>
        </w:rPr>
        <w:t xml:space="preserve"> mas a escolhida foi a Árvore </w:t>
      </w:r>
      <w:r w:rsidR="00E321F9" w:rsidRPr="00F30963">
        <w:rPr>
          <w:lang w:val="pt-BR"/>
        </w:rPr>
        <w:t>B</w:t>
      </w:r>
      <w:r w:rsidRPr="00F30963">
        <w:rPr>
          <w:lang w:val="pt-BR"/>
        </w:rPr>
        <w:t xml:space="preserve">inária. </w:t>
      </w:r>
    </w:p>
    <w:p w14:paraId="53C444F7" w14:textId="77777777" w:rsidR="009F43DE" w:rsidRPr="00F30963" w:rsidRDefault="00F019F2" w:rsidP="00F0330E">
      <w:pPr>
        <w:ind w:left="1"/>
        <w:rPr>
          <w:lang w:val="pt-BR"/>
        </w:rPr>
      </w:pPr>
      <w:r w:rsidRPr="00F30963">
        <w:rPr>
          <w:lang w:val="pt-BR"/>
        </w:rPr>
        <w:tab/>
        <w:t>Foi utilizada como base a Árvore Binária de BARBOSA</w:t>
      </w:r>
      <w:r w:rsidR="008B0BC1">
        <w:rPr>
          <w:lang w:val="pt-BR"/>
        </w:rPr>
        <w:t xml:space="preserve"> </w:t>
      </w:r>
      <w:r w:rsidRPr="00F30963">
        <w:rPr>
          <w:lang w:val="pt-BR"/>
        </w:rPr>
        <w:t>(2017) para construção do código.</w:t>
      </w:r>
    </w:p>
    <w:p w14:paraId="2B96AC52" w14:textId="77777777" w:rsidR="00EC49FE" w:rsidRPr="00F30963" w:rsidRDefault="00603861" w:rsidP="00603861">
      <w:pPr>
        <w:pStyle w:val="Ttulo1"/>
        <w:rPr>
          <w:lang w:val="pt-BR"/>
        </w:rPr>
      </w:pPr>
      <w:r w:rsidRPr="00F30963">
        <w:rPr>
          <w:lang w:val="pt-BR"/>
        </w:rPr>
        <w:t>3</w:t>
      </w:r>
      <w:r w:rsidR="009E3BBC" w:rsidRPr="00F30963">
        <w:rPr>
          <w:lang w:val="pt-BR"/>
        </w:rPr>
        <w:t>. Metodologia</w:t>
      </w:r>
    </w:p>
    <w:p w14:paraId="4E5D918B" w14:textId="77777777" w:rsidR="00DE2958" w:rsidRDefault="006D3F35" w:rsidP="00F0330E">
      <w:pPr>
        <w:rPr>
          <w:lang w:val="pt-BR"/>
        </w:rPr>
      </w:pPr>
      <w:r>
        <w:rPr>
          <w:lang w:val="pt-BR"/>
        </w:rPr>
        <w:t xml:space="preserve">A metodologia utilizada para o planejamento da lógica e do código foi a do </w:t>
      </w:r>
      <w:proofErr w:type="spellStart"/>
      <w:r w:rsidRPr="006D3F35">
        <w:rPr>
          <w:i/>
          <w:iCs/>
          <w:lang w:val="pt-BR"/>
        </w:rPr>
        <w:t>Problem</w:t>
      </w:r>
      <w:proofErr w:type="spellEnd"/>
      <w:r w:rsidRPr="006D3F35">
        <w:rPr>
          <w:i/>
          <w:iCs/>
          <w:lang w:val="pt-BR"/>
        </w:rPr>
        <w:t xml:space="preserve"> </w:t>
      </w:r>
      <w:proofErr w:type="spellStart"/>
      <w:r w:rsidRPr="006D3F35">
        <w:rPr>
          <w:i/>
          <w:iCs/>
          <w:lang w:val="pt-BR"/>
        </w:rPr>
        <w:t>Based</w:t>
      </w:r>
      <w:proofErr w:type="spellEnd"/>
      <w:r w:rsidRPr="006D3F35">
        <w:rPr>
          <w:i/>
          <w:iCs/>
          <w:lang w:val="pt-BR"/>
        </w:rPr>
        <w:t xml:space="preserve"> Learning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(PBL), traduzido para o português como </w:t>
      </w:r>
      <w:r w:rsidRPr="006D3F35">
        <w:rPr>
          <w:lang w:val="pt-BR"/>
        </w:rPr>
        <w:t>Aprendizagem Baseada Em Problemas</w:t>
      </w:r>
      <w:r w:rsidR="00177ED2">
        <w:rPr>
          <w:lang w:val="pt-BR"/>
        </w:rPr>
        <w:t xml:space="preserve">. </w:t>
      </w:r>
    </w:p>
    <w:p w14:paraId="76A54D78" w14:textId="77777777" w:rsidR="00F0330E" w:rsidRDefault="00DE2958" w:rsidP="00F0330E">
      <w:pPr>
        <w:rPr>
          <w:rFonts w:ascii="Times New Roman" w:hAnsi="Times New Roman"/>
          <w:noProof/>
          <w:szCs w:val="24"/>
          <w:lang w:val="pt-BR"/>
        </w:rPr>
      </w:pPr>
      <w:r>
        <w:rPr>
          <w:lang w:val="pt-BR"/>
        </w:rPr>
        <w:tab/>
      </w:r>
      <w:r w:rsidR="00177ED2" w:rsidRPr="00177ED2">
        <w:rPr>
          <w:lang w:val="pt-BR"/>
        </w:rPr>
        <w:t>O método traz uma abordagem curricular centrada no aluno que o capacita a realizar pesquisas, integra teoria e prática, além de possibilitar a aplicação de conhecimentos, habilidades e atitudes para o desenvolvimento de uma solução viável para um problema definido</w:t>
      </w:r>
      <w:r>
        <w:rPr>
          <w:lang w:val="pt-BR"/>
        </w:rPr>
        <w:t xml:space="preserve"> </w:t>
      </w:r>
      <w:r w:rsidR="00177ED2">
        <w:rPr>
          <w:lang w:val="pt-BR"/>
        </w:rPr>
        <w:t>(</w:t>
      </w:r>
      <w:r w:rsidR="00177ED2" w:rsidRPr="00177ED2">
        <w:rPr>
          <w:rFonts w:ascii="Times New Roman" w:hAnsi="Times New Roman"/>
          <w:noProof/>
          <w:szCs w:val="24"/>
          <w:lang w:val="pt-BR"/>
        </w:rPr>
        <w:t>GEN</w:t>
      </w:r>
      <w:r w:rsidR="00177ED2">
        <w:rPr>
          <w:rFonts w:ascii="Times New Roman" w:hAnsi="Times New Roman"/>
          <w:noProof/>
          <w:szCs w:val="24"/>
          <w:lang w:val="pt-BR"/>
        </w:rPr>
        <w:t>.NEGÓCIOS &amp; GESTÃO, 2018)</w:t>
      </w:r>
      <w:r>
        <w:rPr>
          <w:rFonts w:ascii="Times New Roman" w:hAnsi="Times New Roman"/>
          <w:noProof/>
          <w:szCs w:val="24"/>
          <w:lang w:val="pt-BR"/>
        </w:rPr>
        <w:t>.</w:t>
      </w:r>
    </w:p>
    <w:p w14:paraId="3E99FBD7" w14:textId="77777777" w:rsidR="00DE2958" w:rsidRPr="006D3F35" w:rsidRDefault="00DE2958" w:rsidP="00F0330E">
      <w:pPr>
        <w:rPr>
          <w:lang w:val="pt-BR"/>
        </w:rPr>
      </w:pPr>
      <w:r>
        <w:rPr>
          <w:rFonts w:ascii="Times New Roman" w:hAnsi="Times New Roman"/>
          <w:noProof/>
          <w:szCs w:val="24"/>
          <w:lang w:val="pt-BR"/>
        </w:rPr>
        <w:tab/>
        <w:t xml:space="preserve">Sendo assim, a partir do debate feito em grupo na sala de aula </w:t>
      </w:r>
      <w:r w:rsidR="00B46C48">
        <w:rPr>
          <w:rFonts w:ascii="Times New Roman" w:hAnsi="Times New Roman"/>
          <w:noProof/>
          <w:szCs w:val="24"/>
          <w:lang w:val="pt-BR"/>
        </w:rPr>
        <w:t>podemos discutir e concluir soluções para cada requisito do projeto.</w:t>
      </w:r>
    </w:p>
    <w:p w14:paraId="345F3BB3" w14:textId="77777777" w:rsidR="00EC49FE" w:rsidRPr="00F30963" w:rsidRDefault="00603861" w:rsidP="00603861">
      <w:pPr>
        <w:pStyle w:val="Ttulo1"/>
        <w:rPr>
          <w:lang w:val="pt-BR"/>
        </w:rPr>
      </w:pPr>
      <w:r w:rsidRPr="00F30963">
        <w:rPr>
          <w:lang w:val="pt-BR"/>
        </w:rPr>
        <w:t>4</w:t>
      </w:r>
      <w:r w:rsidR="00EC49FE" w:rsidRPr="00F30963">
        <w:rPr>
          <w:lang w:val="pt-BR"/>
        </w:rPr>
        <w:t xml:space="preserve">. </w:t>
      </w:r>
      <w:r w:rsidR="009E3BBC" w:rsidRPr="00F30963">
        <w:rPr>
          <w:lang w:val="pt-BR"/>
        </w:rPr>
        <w:t xml:space="preserve">Resultados e discussão </w:t>
      </w:r>
    </w:p>
    <w:p w14:paraId="44821EA4" w14:textId="77777777" w:rsidR="00F0330E" w:rsidRPr="00F30963" w:rsidRDefault="0005351C" w:rsidP="00F0330E">
      <w:pPr>
        <w:rPr>
          <w:lang w:val="pt-BR"/>
        </w:rPr>
      </w:pPr>
      <w:r w:rsidRPr="00F30963">
        <w:rPr>
          <w:lang w:val="pt-BR"/>
        </w:rPr>
        <w:t>Os seguintes tópicos descrevem um pouco sobre as classes e sobre os requisitos pedidos.</w:t>
      </w:r>
    </w:p>
    <w:p w14:paraId="4EDE4089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t>4.1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Classes</w:t>
      </w:r>
    </w:p>
    <w:p w14:paraId="3F5EA222" w14:textId="7E93C9B8" w:rsidR="0005351C" w:rsidRPr="00F30963" w:rsidRDefault="00936C6E" w:rsidP="0005351C">
      <w:pPr>
        <w:rPr>
          <w:lang w:val="pt-BR"/>
        </w:rPr>
      </w:pPr>
      <w:r w:rsidRPr="00F30963">
        <w:rPr>
          <w:lang w:val="pt-BR"/>
        </w:rPr>
        <w:t>As classes de programação são receitas de um objeto, aonde têm características e comportamentos, permitindo assim armazenar propriedades e métodos dentro dela (GARCIA,</w:t>
      </w:r>
      <w:r w:rsidR="00B219C7">
        <w:rPr>
          <w:lang w:val="pt-BR"/>
        </w:rPr>
        <w:t xml:space="preserve"> </w:t>
      </w:r>
      <w:r w:rsidRPr="00F30963">
        <w:rPr>
          <w:lang w:val="pt-BR"/>
        </w:rPr>
        <w:t>2015).</w:t>
      </w:r>
    </w:p>
    <w:p w14:paraId="2C7ECE71" w14:textId="77777777" w:rsidR="00737DA6" w:rsidRPr="00F30963" w:rsidRDefault="00936C6E" w:rsidP="0005351C">
      <w:pPr>
        <w:rPr>
          <w:lang w:val="pt-BR"/>
        </w:rPr>
      </w:pPr>
      <w:r w:rsidRPr="00F30963">
        <w:rPr>
          <w:lang w:val="pt-BR"/>
        </w:rPr>
        <w:tab/>
        <w:t>No software são usadas 6 classes</w:t>
      </w:r>
      <w:r w:rsidR="00737DA6" w:rsidRPr="00F30963">
        <w:rPr>
          <w:lang w:val="pt-BR"/>
        </w:rPr>
        <w:t>: Árvore Binária, Dao, Folha, Livro, Manipulação de arquivos e Principal.</w:t>
      </w:r>
    </w:p>
    <w:p w14:paraId="17C28198" w14:textId="77777777" w:rsidR="00737DA6" w:rsidRPr="00F30963" w:rsidRDefault="00737DA6" w:rsidP="00737DA6">
      <w:pPr>
        <w:pStyle w:val="Ttulo3"/>
        <w:rPr>
          <w:rFonts w:ascii="Times New Roman" w:hAnsi="Times New Roman"/>
          <w:lang w:val="pt-BR"/>
        </w:rPr>
      </w:pPr>
      <w:r w:rsidRPr="00F30963">
        <w:rPr>
          <w:rFonts w:ascii="Times New Roman" w:hAnsi="Times New Roman"/>
          <w:lang w:val="pt-BR"/>
        </w:rPr>
        <w:t>4.1.1. Árvore Binária</w:t>
      </w:r>
    </w:p>
    <w:p w14:paraId="1BF27512" w14:textId="09D195F6" w:rsidR="00737DA6" w:rsidRPr="00F30963" w:rsidRDefault="00737DA6" w:rsidP="00737DA6">
      <w:pPr>
        <w:rPr>
          <w:lang w:val="pt-BR"/>
        </w:rPr>
      </w:pPr>
      <w:r w:rsidRPr="00F30963">
        <w:rPr>
          <w:lang w:val="pt-BR"/>
        </w:rPr>
        <w:t>A árvore será usada para armazenar os livros do banco de dados. Ela possui os métodos principais de inserção e remoção, métodos privados auxiliares, métodos de buscas e de listagem de acordo com o parâmetro desejado</w:t>
      </w:r>
      <w:r w:rsidR="00E24C5D">
        <w:rPr>
          <w:lang w:val="pt-BR"/>
        </w:rPr>
        <w:t>,</w:t>
      </w:r>
      <w:r w:rsidRPr="00F30963">
        <w:rPr>
          <w:lang w:val="pt-BR"/>
        </w:rPr>
        <w:t xml:space="preserve"> e os métodos de carregamento e gravação de dados</w:t>
      </w:r>
      <w:r w:rsidR="00E24C5D">
        <w:rPr>
          <w:lang w:val="pt-BR"/>
        </w:rPr>
        <w:t xml:space="preserve"> a partir de um arquivo de texto</w:t>
      </w:r>
      <w:r w:rsidRPr="00F30963">
        <w:rPr>
          <w:lang w:val="pt-BR"/>
        </w:rPr>
        <w:t>.</w:t>
      </w:r>
      <w:r w:rsidRPr="00F30963">
        <w:rPr>
          <w:lang w:val="pt-BR"/>
        </w:rPr>
        <w:tab/>
      </w:r>
    </w:p>
    <w:p w14:paraId="3F81E6A4" w14:textId="77777777" w:rsidR="00737DA6" w:rsidRPr="00F30963" w:rsidRDefault="00737DA6" w:rsidP="00737DA6">
      <w:pPr>
        <w:rPr>
          <w:lang w:val="pt-BR"/>
        </w:rPr>
      </w:pPr>
      <w:r w:rsidRPr="00F30963">
        <w:rPr>
          <w:lang w:val="pt-BR"/>
        </w:rPr>
        <w:tab/>
        <w:t xml:space="preserve">Os métodos de todos os </w:t>
      </w:r>
      <w:r w:rsidR="00067B31" w:rsidRPr="00F30963">
        <w:rPr>
          <w:lang w:val="pt-BR"/>
        </w:rPr>
        <w:t>requisitos</w:t>
      </w:r>
      <w:r w:rsidRPr="00F30963">
        <w:rPr>
          <w:lang w:val="pt-BR"/>
        </w:rPr>
        <w:t xml:space="preserve"> são executados a partir dessa classe.</w:t>
      </w:r>
    </w:p>
    <w:p w14:paraId="7579F6C5" w14:textId="77777777" w:rsidR="00737DA6" w:rsidRPr="00F30963" w:rsidRDefault="00737DA6" w:rsidP="00737DA6">
      <w:pPr>
        <w:pStyle w:val="Ttulo3"/>
        <w:rPr>
          <w:rFonts w:ascii="Times New Roman" w:hAnsi="Times New Roman"/>
          <w:lang w:val="pt-BR"/>
        </w:rPr>
      </w:pPr>
      <w:r w:rsidRPr="00F30963">
        <w:rPr>
          <w:rFonts w:ascii="Times New Roman" w:hAnsi="Times New Roman"/>
          <w:lang w:val="pt-BR"/>
        </w:rPr>
        <w:t>4.1.2 D</w:t>
      </w:r>
      <w:r w:rsidR="000430C9">
        <w:rPr>
          <w:rFonts w:ascii="Times New Roman" w:hAnsi="Times New Roman"/>
          <w:lang w:val="pt-BR"/>
        </w:rPr>
        <w:t>AO</w:t>
      </w:r>
    </w:p>
    <w:p w14:paraId="62FCD18F" w14:textId="509AB25B" w:rsidR="00F30963" w:rsidRDefault="00067B31" w:rsidP="00067B31">
      <w:pPr>
        <w:rPr>
          <w:lang w:val="pt-BR"/>
        </w:rPr>
      </w:pPr>
      <w:r w:rsidRPr="00F30963">
        <w:rPr>
          <w:lang w:val="pt-BR"/>
        </w:rPr>
        <w:t>Como explicado no tópico 2, o DAO faz a conexão com a interface e os métodos internos. Nele é instanciado a Árvore que será usada e u</w:t>
      </w:r>
      <w:r w:rsidR="00365E1B">
        <w:rPr>
          <w:lang w:val="pt-BR"/>
        </w:rPr>
        <w:t>ma lista</w:t>
      </w:r>
      <w:r w:rsidRPr="00F30963">
        <w:rPr>
          <w:lang w:val="pt-BR"/>
        </w:rPr>
        <w:t xml:space="preserve"> de </w:t>
      </w:r>
      <w:proofErr w:type="spellStart"/>
      <w:r w:rsidRPr="00F30963">
        <w:rPr>
          <w:i/>
          <w:iCs/>
          <w:lang w:val="pt-BR"/>
        </w:rPr>
        <w:t>Strings</w:t>
      </w:r>
      <w:proofErr w:type="spellEnd"/>
      <w:r w:rsidRPr="00F30963">
        <w:rPr>
          <w:lang w:val="pt-BR"/>
        </w:rPr>
        <w:t xml:space="preserve"> que será usada para poder armazenar o nome dos autores de cada livro</w:t>
      </w:r>
      <w:r w:rsidR="00F30963">
        <w:rPr>
          <w:lang w:val="pt-BR"/>
        </w:rPr>
        <w:t xml:space="preserve"> </w:t>
      </w:r>
      <w:r w:rsidR="00E24C5D">
        <w:rPr>
          <w:lang w:val="pt-BR"/>
        </w:rPr>
        <w:t>qu</w:t>
      </w:r>
      <w:r w:rsidR="00F30963">
        <w:rPr>
          <w:lang w:val="pt-BR"/>
        </w:rPr>
        <w:t xml:space="preserve">e será usada em </w:t>
      </w:r>
      <w:r w:rsidR="00E24C5D">
        <w:rPr>
          <w:lang w:val="pt-BR"/>
        </w:rPr>
        <w:t>algumas</w:t>
      </w:r>
      <w:r w:rsidR="00F30963">
        <w:rPr>
          <w:lang w:val="pt-BR"/>
        </w:rPr>
        <w:t xml:space="preserve"> partes do código</w:t>
      </w:r>
      <w:r w:rsidRPr="00F30963">
        <w:rPr>
          <w:lang w:val="pt-BR"/>
        </w:rPr>
        <w:t xml:space="preserve">. </w:t>
      </w:r>
    </w:p>
    <w:p w14:paraId="18004DAB" w14:textId="501155AA" w:rsidR="00744785" w:rsidRPr="00F30963" w:rsidRDefault="00744785" w:rsidP="00067B31">
      <w:pPr>
        <w:rPr>
          <w:lang w:val="pt-BR"/>
        </w:rPr>
      </w:pPr>
      <w:r>
        <w:rPr>
          <w:lang w:val="pt-BR"/>
        </w:rPr>
        <w:lastRenderedPageBreak/>
        <w:tab/>
      </w:r>
      <w:r w:rsidR="00FA58B9">
        <w:rPr>
          <w:lang w:val="pt-BR"/>
        </w:rPr>
        <w:t>Não é necessária fazer a instância dessa classe, pois ela</w:t>
      </w:r>
      <w:r>
        <w:rPr>
          <w:lang w:val="pt-BR"/>
        </w:rPr>
        <w:t xml:space="preserve"> é formada por métodos estáticos, </w:t>
      </w:r>
      <w:r w:rsidR="00A9655F">
        <w:rPr>
          <w:lang w:val="pt-BR"/>
        </w:rPr>
        <w:t>que fazem</w:t>
      </w:r>
      <w:r>
        <w:rPr>
          <w:lang w:val="pt-BR"/>
        </w:rPr>
        <w:t xml:space="preserve"> o retorno ou a chamada dos métodos da Árvore, como mostrada na Figura 2.</w:t>
      </w:r>
    </w:p>
    <w:p w14:paraId="5EB0501E" w14:textId="19F0C140" w:rsidR="00F30963" w:rsidRDefault="00932120" w:rsidP="00744785">
      <w:pPr>
        <w:pStyle w:val="Legenda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27119D" wp14:editId="164CC365">
                <wp:simplePos x="0" y="0"/>
                <wp:positionH relativeFrom="column">
                  <wp:posOffset>311785</wp:posOffset>
                </wp:positionH>
                <wp:positionV relativeFrom="paragraph">
                  <wp:posOffset>100330</wp:posOffset>
                </wp:positionV>
                <wp:extent cx="4762500" cy="1208405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1683" w14:textId="77777777" w:rsidR="00F30963" w:rsidRPr="00F30963" w:rsidRDefault="00F30963" w:rsidP="00F3096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</w:pP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private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ArvoreBinaria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arvore_livros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ArvoreBinaria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);</w:t>
                            </w:r>
                          </w:p>
                          <w:p w14:paraId="4F094BCC" w14:textId="77777777" w:rsidR="00F30963" w:rsidRPr="00F30963" w:rsidRDefault="00F30963" w:rsidP="00F3096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</w:pPr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  <w:t xml:space="preserve">private static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  <w:t>ArrayList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  <w:t xml:space="preserve">&lt;String&gt;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  <w:t>autores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  <w:t>ArrayList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  <w:t>(</w:t>
                            </w:r>
                            <w:proofErr w:type="gram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  <w:t xml:space="preserve">);   </w:t>
                            </w:r>
                          </w:p>
                          <w:p w14:paraId="32ADB165" w14:textId="77777777" w:rsidR="00F30963" w:rsidRPr="00F30963" w:rsidRDefault="00F30963" w:rsidP="00F3096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</w:pPr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public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void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inserir(</w:t>
                            </w:r>
                            <w:proofErr w:type="gram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Livro livros,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int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n_ebook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){                  </w:t>
                            </w:r>
                          </w:p>
                          <w:p w14:paraId="4C7B32D4" w14:textId="77777777" w:rsidR="00F30963" w:rsidRPr="00F30963" w:rsidRDefault="00F30963" w:rsidP="00F3096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</w:pPr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      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arvore_</w:t>
                            </w:r>
                            <w:proofErr w:type="gram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livros.inserir</w:t>
                            </w:r>
                            <w:proofErr w:type="spellEnd"/>
                            <w:proofErr w:type="gram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(livros, </w:t>
                            </w:r>
                            <w:proofErr w:type="spellStart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n_ebook</w:t>
                            </w:r>
                            <w:proofErr w:type="spellEnd"/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>);</w:t>
                            </w:r>
                          </w:p>
                          <w:p w14:paraId="2D59BF44" w14:textId="77777777" w:rsidR="00F30963" w:rsidRPr="00F30963" w:rsidRDefault="00F30963" w:rsidP="00F3096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</w:pPr>
                            <w:r w:rsidRPr="00F30963">
                              <w:rPr>
                                <w:rFonts w:ascii="Courier New" w:hAnsi="Courier New" w:cs="Courier New"/>
                                <w:sz w:val="18"/>
                                <w:szCs w:val="14"/>
                                <w:lang w:val="pt-BR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7119D" id="Text Box 3" o:spid="_x0000_s1027" type="#_x0000_t202" style="position:absolute;left:0;text-align:left;margin-left:24.55pt;margin-top:7.9pt;width:375pt;height:9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">
                <v:textbox>
                  <w:txbxContent>
                    <w:p w14:paraId="0F411683" w14:textId="77777777" w:rsidR="00F30963" w:rsidRPr="00F30963" w:rsidRDefault="00F30963" w:rsidP="00F30963">
                      <w:pPr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</w:pP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private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static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ArvoreBinaria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arvore_livros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ArvoreBinaria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(</w:t>
                      </w:r>
                      <w:proofErr w:type="gram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);</w:t>
                      </w:r>
                    </w:p>
                    <w:p w14:paraId="4F094BCC" w14:textId="77777777" w:rsidR="00F30963" w:rsidRPr="00F30963" w:rsidRDefault="00F30963" w:rsidP="00F30963">
                      <w:pPr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</w:pPr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  <w:t xml:space="preserve">private static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  <w:t>ArrayList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  <w:t xml:space="preserve">&lt;String&gt;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  <w:t>autores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  <w:t>ArrayList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  <w:t>(</w:t>
                      </w:r>
                      <w:proofErr w:type="gram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  <w:t xml:space="preserve">);   </w:t>
                      </w:r>
                    </w:p>
                    <w:p w14:paraId="32ADB165" w14:textId="77777777" w:rsidR="00F30963" w:rsidRPr="00F30963" w:rsidRDefault="00F30963" w:rsidP="00F30963">
                      <w:pPr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</w:pPr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</w:rPr>
                        <w:t xml:space="preserve">   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public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static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void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</w:t>
                      </w:r>
                      <w:proofErr w:type="gram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inserir(</w:t>
                      </w:r>
                      <w:proofErr w:type="gram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Livro livros,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int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n_ebook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){                  </w:t>
                      </w:r>
                    </w:p>
                    <w:p w14:paraId="4C7B32D4" w14:textId="77777777" w:rsidR="00F30963" w:rsidRPr="00F30963" w:rsidRDefault="00F30963" w:rsidP="00F30963">
                      <w:pPr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</w:pPr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      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arvore_</w:t>
                      </w:r>
                      <w:proofErr w:type="gram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livros.inserir</w:t>
                      </w:r>
                      <w:proofErr w:type="spellEnd"/>
                      <w:proofErr w:type="gram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(livros, </w:t>
                      </w:r>
                      <w:proofErr w:type="spellStart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n_ebook</w:t>
                      </w:r>
                      <w:proofErr w:type="spellEnd"/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>);</w:t>
                      </w:r>
                    </w:p>
                    <w:p w14:paraId="2D59BF44" w14:textId="77777777" w:rsidR="00F30963" w:rsidRPr="00F30963" w:rsidRDefault="00F30963" w:rsidP="00F30963">
                      <w:pPr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</w:pPr>
                      <w:r w:rsidRPr="00F30963">
                        <w:rPr>
                          <w:rFonts w:ascii="Courier New" w:hAnsi="Courier New" w:cs="Courier New"/>
                          <w:sz w:val="18"/>
                          <w:szCs w:val="14"/>
                          <w:lang w:val="pt-BR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7E1" w:rsidRPr="00F30963">
        <w:rPr>
          <w:lang w:val="pt-BR"/>
        </w:rPr>
        <w:tab/>
      </w:r>
      <w:r w:rsidR="00F30963">
        <w:rPr>
          <w:lang w:val="pt-BR"/>
        </w:rPr>
        <w:tab/>
      </w:r>
      <w:r w:rsidR="00F30963" w:rsidRPr="00F30963">
        <w:rPr>
          <w:lang w:val="pt-BR"/>
        </w:rPr>
        <w:t xml:space="preserve">Figura </w:t>
      </w:r>
      <w:r w:rsidR="00F30963">
        <w:rPr>
          <w:lang w:val="pt-BR"/>
        </w:rPr>
        <w:t>2</w:t>
      </w:r>
      <w:r w:rsidR="00F30963" w:rsidRPr="00F30963">
        <w:rPr>
          <w:lang w:val="pt-BR"/>
        </w:rPr>
        <w:t xml:space="preserve">. </w:t>
      </w:r>
      <w:r w:rsidR="00F30963">
        <w:rPr>
          <w:lang w:val="pt-BR"/>
        </w:rPr>
        <w:t>Trecho do código</w:t>
      </w:r>
      <w:r w:rsidR="00F30963" w:rsidRPr="00F30963">
        <w:rPr>
          <w:lang w:val="pt-BR"/>
        </w:rPr>
        <w:t xml:space="preserve"> da classe DAO</w:t>
      </w:r>
      <w:r w:rsidR="00F30963">
        <w:rPr>
          <w:lang w:val="pt-BR"/>
        </w:rPr>
        <w:tab/>
        <w:t xml:space="preserve"> </w:t>
      </w:r>
    </w:p>
    <w:p w14:paraId="2CFE752D" w14:textId="77777777" w:rsidR="00C66AB0" w:rsidRPr="00C66AB0" w:rsidRDefault="00C66AB0" w:rsidP="00C66AB0">
      <w:pPr>
        <w:rPr>
          <w:lang w:val="pt-BR"/>
        </w:rPr>
      </w:pPr>
      <w:r>
        <w:rPr>
          <w:lang w:val="pt-BR"/>
        </w:rPr>
        <w:tab/>
      </w:r>
      <w:r w:rsidRPr="00C66AB0">
        <w:rPr>
          <w:lang w:val="pt-BR"/>
        </w:rPr>
        <w:t xml:space="preserve">Os métodos </w:t>
      </w:r>
      <w:proofErr w:type="spellStart"/>
      <w:r w:rsidRPr="00C66AB0">
        <w:rPr>
          <w:i/>
          <w:iCs/>
          <w:lang w:val="pt-BR"/>
        </w:rPr>
        <w:t>static</w:t>
      </w:r>
      <w:proofErr w:type="spellEnd"/>
      <w:r w:rsidRPr="00C66AB0">
        <w:rPr>
          <w:lang w:val="pt-BR"/>
        </w:rPr>
        <w:t xml:space="preserve"> tem um relacionamento com uma classe como um todo, enquanto os métodos que não são </w:t>
      </w:r>
      <w:proofErr w:type="spellStart"/>
      <w:r w:rsidRPr="00C66AB0">
        <w:rPr>
          <w:i/>
          <w:iCs/>
          <w:lang w:val="pt-BR"/>
        </w:rPr>
        <w:t>static</w:t>
      </w:r>
      <w:proofErr w:type="spellEnd"/>
      <w:r w:rsidRPr="00C66AB0">
        <w:rPr>
          <w:lang w:val="pt-BR"/>
        </w:rPr>
        <w:t xml:space="preserve"> são associados a uma instância de classe específica (objeto) e podem manipular as variáveis de instância do objeto</w:t>
      </w:r>
      <w:r>
        <w:rPr>
          <w:lang w:val="pt-BR"/>
        </w:rPr>
        <w:t xml:space="preserve"> (DEV MEDIA, 2012).</w:t>
      </w:r>
    </w:p>
    <w:p w14:paraId="38E216DD" w14:textId="77777777" w:rsidR="00737DA6" w:rsidRDefault="00737DA6" w:rsidP="00737DA6">
      <w:pPr>
        <w:pStyle w:val="Ttulo3"/>
        <w:rPr>
          <w:rFonts w:ascii="Times New Roman" w:hAnsi="Times New Roman"/>
          <w:lang w:val="pt-BR"/>
        </w:rPr>
      </w:pPr>
      <w:r w:rsidRPr="00F30963">
        <w:rPr>
          <w:rFonts w:ascii="Times New Roman" w:hAnsi="Times New Roman"/>
          <w:lang w:val="pt-BR"/>
        </w:rPr>
        <w:t>4.1.3 Folha</w:t>
      </w:r>
    </w:p>
    <w:p w14:paraId="5493FC1E" w14:textId="3D4658E9" w:rsidR="00744785" w:rsidRPr="00744785" w:rsidRDefault="00744785" w:rsidP="00744785">
      <w:pPr>
        <w:rPr>
          <w:lang w:val="pt-BR"/>
        </w:rPr>
      </w:pPr>
      <w:r>
        <w:rPr>
          <w:lang w:val="pt-BR"/>
        </w:rPr>
        <w:t>Nessa classe é criado os nós da Árvore, possui os métodos básicos para manipulações do nó</w:t>
      </w:r>
      <w:r w:rsidR="00E24C5D">
        <w:rPr>
          <w:lang w:val="pt-BR"/>
        </w:rPr>
        <w:t xml:space="preserve">, como o </w:t>
      </w:r>
      <w:proofErr w:type="spellStart"/>
      <w:r w:rsidR="00E24C5D" w:rsidRPr="00E24C5D">
        <w:rPr>
          <w:i/>
          <w:iCs/>
          <w:lang w:val="pt-BR"/>
        </w:rPr>
        <w:t>get</w:t>
      </w:r>
      <w:proofErr w:type="spellEnd"/>
      <w:r w:rsidR="00E24C5D" w:rsidRPr="00E24C5D">
        <w:rPr>
          <w:i/>
          <w:iCs/>
          <w:lang w:val="pt-BR"/>
        </w:rPr>
        <w:t xml:space="preserve"> </w:t>
      </w:r>
      <w:r w:rsidR="00E24C5D" w:rsidRPr="00E24C5D">
        <w:rPr>
          <w:lang w:val="pt-BR"/>
        </w:rPr>
        <w:t xml:space="preserve">e o </w:t>
      </w:r>
      <w:r w:rsidR="00E24C5D" w:rsidRPr="00E24C5D">
        <w:rPr>
          <w:i/>
          <w:iCs/>
          <w:lang w:val="pt-BR"/>
        </w:rPr>
        <w:t>set</w:t>
      </w:r>
      <w:r w:rsidR="00E24C5D">
        <w:rPr>
          <w:lang w:val="pt-BR"/>
        </w:rPr>
        <w:t>.</w:t>
      </w:r>
    </w:p>
    <w:p w14:paraId="4C3BF0F3" w14:textId="77777777" w:rsidR="00737DA6" w:rsidRDefault="00737DA6" w:rsidP="00737DA6">
      <w:pPr>
        <w:pStyle w:val="Ttulo3"/>
        <w:rPr>
          <w:rFonts w:ascii="Times New Roman" w:hAnsi="Times New Roman"/>
          <w:lang w:val="pt-BR"/>
        </w:rPr>
      </w:pPr>
      <w:r w:rsidRPr="00F30963">
        <w:rPr>
          <w:rFonts w:ascii="Times New Roman" w:hAnsi="Times New Roman"/>
          <w:lang w:val="pt-BR"/>
        </w:rPr>
        <w:t>4.1.4.</w:t>
      </w:r>
      <w:r w:rsidR="00744785">
        <w:rPr>
          <w:rFonts w:ascii="Times New Roman" w:hAnsi="Times New Roman"/>
          <w:lang w:val="pt-BR"/>
        </w:rPr>
        <w:t xml:space="preserve"> Livro</w:t>
      </w:r>
    </w:p>
    <w:p w14:paraId="32978341" w14:textId="77777777" w:rsidR="00744785" w:rsidRPr="00744785" w:rsidRDefault="00744785" w:rsidP="00744785">
      <w:pPr>
        <w:rPr>
          <w:lang w:val="pt-BR"/>
        </w:rPr>
      </w:pPr>
      <w:r>
        <w:rPr>
          <w:lang w:val="pt-BR"/>
        </w:rPr>
        <w:t>Com essa classe é possível instanciar um objeto do tipo livro, guardando seus dados: número de Ebook, título, autor, mês, ano e link para acesso.</w:t>
      </w:r>
    </w:p>
    <w:p w14:paraId="79931A71" w14:textId="77777777" w:rsidR="00737DA6" w:rsidRDefault="00737DA6" w:rsidP="00737DA6">
      <w:pPr>
        <w:pStyle w:val="Ttulo3"/>
        <w:rPr>
          <w:rFonts w:ascii="Times New Roman" w:hAnsi="Times New Roman"/>
          <w:lang w:val="pt-BR"/>
        </w:rPr>
      </w:pPr>
      <w:r w:rsidRPr="00F30963">
        <w:rPr>
          <w:rFonts w:ascii="Times New Roman" w:hAnsi="Times New Roman"/>
          <w:lang w:val="pt-BR"/>
        </w:rPr>
        <w:t>4.1.5.</w:t>
      </w:r>
      <w:r w:rsidR="00744785">
        <w:rPr>
          <w:rFonts w:ascii="Times New Roman" w:hAnsi="Times New Roman"/>
          <w:lang w:val="pt-BR"/>
        </w:rPr>
        <w:t xml:space="preserve"> Manipulação de arquivos</w:t>
      </w:r>
    </w:p>
    <w:p w14:paraId="1B6A6C58" w14:textId="77777777" w:rsidR="00365E1B" w:rsidRDefault="00365E1B" w:rsidP="00F30963">
      <w:pPr>
        <w:rPr>
          <w:lang w:val="pt-BR"/>
        </w:rPr>
      </w:pPr>
      <w:r>
        <w:rPr>
          <w:lang w:val="pt-BR"/>
        </w:rPr>
        <w:t xml:space="preserve">Essa classe possui apenas dois métodos estáticos: ler e escrever. Ela vai ajudar na leitura e escrita dos arquivos com a ajuda de um </w:t>
      </w:r>
      <w:r w:rsidRPr="00365E1B">
        <w:rPr>
          <w:i/>
          <w:iCs/>
          <w:lang w:val="pt-BR"/>
        </w:rPr>
        <w:t>ArrayList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dos tipos Folha e Livro</w:t>
      </w:r>
      <w:r>
        <w:rPr>
          <w:i/>
          <w:iCs/>
          <w:lang w:val="pt-BR"/>
        </w:rPr>
        <w:t>.</w:t>
      </w:r>
      <w:r>
        <w:rPr>
          <w:lang w:val="pt-BR"/>
        </w:rPr>
        <w:t xml:space="preserve"> </w:t>
      </w:r>
    </w:p>
    <w:p w14:paraId="5CCB3938" w14:textId="59E1C12C" w:rsidR="00F30963" w:rsidRDefault="00365E1B" w:rsidP="00F30963">
      <w:pPr>
        <w:rPr>
          <w:lang w:val="pt-BR"/>
        </w:rPr>
      </w:pPr>
      <w:r>
        <w:rPr>
          <w:lang w:val="pt-BR"/>
        </w:rPr>
        <w:tab/>
      </w:r>
      <w:r w:rsidR="00F30963" w:rsidRPr="00F30963">
        <w:rPr>
          <w:lang w:val="pt-BR"/>
        </w:rPr>
        <w:t xml:space="preserve">Segundo Goodrich e Tamassia (2013), </w:t>
      </w:r>
      <w:r w:rsidRPr="00365E1B">
        <w:rPr>
          <w:i/>
          <w:iCs/>
          <w:lang w:val="pt-BR"/>
        </w:rPr>
        <w:t>Arraylist</w:t>
      </w:r>
      <w:r>
        <w:rPr>
          <w:lang w:val="pt-BR"/>
        </w:rPr>
        <w:t xml:space="preserve"> </w:t>
      </w:r>
      <w:r w:rsidR="00F30963" w:rsidRPr="00F30963">
        <w:rPr>
          <w:lang w:val="pt-BR"/>
        </w:rPr>
        <w:t xml:space="preserve">em sua forma mais simples, é uma coleção de nós que juntos formam uma ordem linear, no qual cada nó é um objeto que guarda a </w:t>
      </w:r>
      <w:r w:rsidR="0082642B" w:rsidRPr="00F30963">
        <w:rPr>
          <w:lang w:val="pt-BR"/>
        </w:rPr>
        <w:t>referência</w:t>
      </w:r>
      <w:r w:rsidR="00F30963" w:rsidRPr="00F30963">
        <w:rPr>
          <w:lang w:val="pt-BR"/>
        </w:rPr>
        <w:t xml:space="preserve"> para o </w:t>
      </w:r>
      <w:r w:rsidR="0082642B" w:rsidRPr="00F30963">
        <w:rPr>
          <w:lang w:val="pt-BR"/>
        </w:rPr>
        <w:t>elemento e</w:t>
      </w:r>
      <w:r w:rsidR="00F30963" w:rsidRPr="00F30963">
        <w:rPr>
          <w:lang w:val="pt-BR"/>
        </w:rPr>
        <w:t xml:space="preserve"> para o </w:t>
      </w:r>
      <w:r w:rsidR="0082642B" w:rsidRPr="00F30963">
        <w:rPr>
          <w:lang w:val="pt-BR"/>
        </w:rPr>
        <w:t>próximo elemento</w:t>
      </w:r>
      <w:r w:rsidR="00F30963" w:rsidRPr="00F30963">
        <w:rPr>
          <w:lang w:val="pt-BR"/>
        </w:rPr>
        <w:t>.</w:t>
      </w:r>
    </w:p>
    <w:p w14:paraId="44BCA60D" w14:textId="7CDB65C4" w:rsidR="00FF5BCF" w:rsidRPr="00F30963" w:rsidRDefault="00FF5BCF" w:rsidP="00F30963">
      <w:pPr>
        <w:rPr>
          <w:lang w:val="pt-BR"/>
        </w:rPr>
      </w:pPr>
      <w:r>
        <w:rPr>
          <w:lang w:val="pt-BR"/>
        </w:rPr>
        <w:tab/>
        <w:t>Para a chamada dos métodos dessa classe não é necessária fazer a instância já que são do tipo estáticos.</w:t>
      </w:r>
    </w:p>
    <w:p w14:paraId="7B5EFD98" w14:textId="77777777" w:rsidR="00737DA6" w:rsidRPr="00F30963" w:rsidRDefault="00737DA6" w:rsidP="00737DA6">
      <w:pPr>
        <w:pStyle w:val="Ttulo3"/>
        <w:rPr>
          <w:rFonts w:ascii="Times New Roman" w:hAnsi="Times New Roman"/>
          <w:lang w:val="pt-BR"/>
        </w:rPr>
      </w:pPr>
      <w:r w:rsidRPr="00F30963">
        <w:rPr>
          <w:rFonts w:ascii="Times New Roman" w:hAnsi="Times New Roman"/>
          <w:lang w:val="pt-BR"/>
        </w:rPr>
        <w:t>4.1.6. Principal</w:t>
      </w:r>
    </w:p>
    <w:p w14:paraId="0633B1C6" w14:textId="77777777" w:rsidR="00FA58B9" w:rsidRDefault="00365E1B" w:rsidP="00737DA6">
      <w:pPr>
        <w:rPr>
          <w:lang w:val="pt-BR"/>
        </w:rPr>
      </w:pPr>
      <w:r>
        <w:rPr>
          <w:lang w:val="pt-BR"/>
        </w:rPr>
        <w:t>Nela</w:t>
      </w:r>
      <w:r w:rsidR="00737DA6" w:rsidRPr="00F30963">
        <w:rPr>
          <w:lang w:val="pt-BR"/>
        </w:rPr>
        <w:t xml:space="preserve"> funciona toda a interface para a comunicação com o usuário, ela possui o comando switch case, para fazer a seleção das opções do menu</w:t>
      </w:r>
      <w:r>
        <w:rPr>
          <w:lang w:val="pt-BR"/>
        </w:rPr>
        <w:t>.</w:t>
      </w:r>
    </w:p>
    <w:p w14:paraId="0837AEA8" w14:textId="77777777" w:rsidR="00737DA6" w:rsidRDefault="00365E1B" w:rsidP="00737DA6">
      <w:pPr>
        <w:rPr>
          <w:lang w:val="pt-BR"/>
        </w:rPr>
      </w:pPr>
      <w:r>
        <w:rPr>
          <w:lang w:val="pt-BR"/>
        </w:rPr>
        <w:tab/>
        <w:t>O comando switch avalia uma expressão inteira ou enumeração e faz com que o fluxo</w:t>
      </w:r>
      <w:r w:rsidR="00DC2553">
        <w:rPr>
          <w:lang w:val="pt-BR"/>
        </w:rPr>
        <w:t xml:space="preserve"> </w:t>
      </w:r>
      <w:r>
        <w:rPr>
          <w:lang w:val="pt-BR"/>
        </w:rPr>
        <w:t xml:space="preserve">de controle desvie para o povo marcado com o valor dessa expressão </w:t>
      </w:r>
      <w:r w:rsidR="0082642B">
        <w:rPr>
          <w:lang w:val="pt-BR"/>
        </w:rPr>
        <w:t>(</w:t>
      </w:r>
      <w:r w:rsidR="0082642B" w:rsidRPr="00365E1B">
        <w:rPr>
          <w:lang w:val="pt-BR"/>
        </w:rPr>
        <w:t>GOODRICH</w:t>
      </w:r>
      <w:r w:rsidRPr="00F30963">
        <w:rPr>
          <w:lang w:val="pt-BR"/>
        </w:rPr>
        <w:t xml:space="preserve"> E TAMASSIA</w:t>
      </w:r>
      <w:r>
        <w:rPr>
          <w:lang w:val="pt-BR"/>
        </w:rPr>
        <w:t>, 2013).</w:t>
      </w:r>
      <w:r>
        <w:rPr>
          <w:lang w:val="pt-BR"/>
        </w:rPr>
        <w:tab/>
      </w:r>
    </w:p>
    <w:p w14:paraId="2245A252" w14:textId="552D257B" w:rsidR="00FF5BCF" w:rsidRPr="00F30963" w:rsidRDefault="00FA58B9" w:rsidP="00737DA6">
      <w:pPr>
        <w:rPr>
          <w:lang w:val="pt-BR"/>
        </w:rPr>
      </w:pPr>
      <w:r>
        <w:rPr>
          <w:lang w:val="pt-BR"/>
        </w:rPr>
        <w:tab/>
        <w:t>Para se executar o que deseja, é nessa classe que chamamos os métodos</w:t>
      </w:r>
      <w:r w:rsidR="002E7831">
        <w:rPr>
          <w:lang w:val="pt-BR"/>
        </w:rPr>
        <w:t xml:space="preserve"> do DAO</w:t>
      </w:r>
      <w:r w:rsidR="00685DA7">
        <w:rPr>
          <w:lang w:val="pt-BR"/>
        </w:rPr>
        <w:t>.</w:t>
      </w:r>
    </w:p>
    <w:p w14:paraId="79AC1B3F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lastRenderedPageBreak/>
        <w:t>4.2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Cadastrar livro</w:t>
      </w:r>
    </w:p>
    <w:p w14:paraId="5F0E84D1" w14:textId="60EF972A" w:rsidR="00FF5BCF" w:rsidRDefault="00F0330E" w:rsidP="00F0330E">
      <w:pPr>
        <w:rPr>
          <w:lang w:val="pt-BR"/>
        </w:rPr>
      </w:pPr>
      <w:r w:rsidRPr="00F30963">
        <w:rPr>
          <w:lang w:val="pt-BR"/>
        </w:rPr>
        <w:t xml:space="preserve">Após o usuário selecionar a opção </w:t>
      </w:r>
      <w:r w:rsidRPr="00F30963">
        <w:rPr>
          <w:lang w:val="pt-BR"/>
        </w:rPr>
        <w:tab/>
      </w:r>
      <w:r w:rsidRPr="00F30963">
        <w:rPr>
          <w:lang w:val="pt-BR"/>
        </w:rPr>
        <w:tab/>
      </w:r>
      <w:r w:rsidRPr="00F30963">
        <w:rPr>
          <w:lang w:val="pt-BR"/>
        </w:rPr>
        <w:tab/>
        <w:t>“Cadastrar livro”, ele digita os dados</w:t>
      </w:r>
      <w:r w:rsidR="00737DA6" w:rsidRPr="00F30963">
        <w:rPr>
          <w:lang w:val="pt-BR"/>
        </w:rPr>
        <w:t xml:space="preserve"> </w:t>
      </w:r>
      <w:r w:rsidRPr="00F30963">
        <w:rPr>
          <w:lang w:val="pt-BR"/>
        </w:rPr>
        <w:t>do livro</w:t>
      </w:r>
      <w:r w:rsidR="00FF5BCF">
        <w:rPr>
          <w:lang w:val="pt-BR"/>
        </w:rPr>
        <w:t>, e</w:t>
      </w:r>
      <w:r w:rsidRPr="00F30963">
        <w:rPr>
          <w:lang w:val="pt-BR"/>
        </w:rPr>
        <w:t>xceto o número</w:t>
      </w:r>
      <w:r w:rsidR="00737DA6" w:rsidRPr="00F30963">
        <w:rPr>
          <w:lang w:val="pt-BR"/>
        </w:rPr>
        <w:t xml:space="preserve"> </w:t>
      </w:r>
      <w:r w:rsidRPr="00F30963">
        <w:rPr>
          <w:lang w:val="pt-BR"/>
        </w:rPr>
        <w:t>do ebook que é gerado automaticamente com o método “</w:t>
      </w:r>
      <w:proofErr w:type="spellStart"/>
      <w:r w:rsidRPr="00F30963">
        <w:rPr>
          <w:lang w:val="pt-BR"/>
        </w:rPr>
        <w:t>Dao.geradorNEbook</w:t>
      </w:r>
      <w:proofErr w:type="spellEnd"/>
      <w:r w:rsidRPr="00F30963">
        <w:rPr>
          <w:lang w:val="pt-BR"/>
        </w:rPr>
        <w:t>”</w:t>
      </w:r>
      <w:r w:rsidR="00FF5BCF">
        <w:rPr>
          <w:lang w:val="pt-BR"/>
        </w:rPr>
        <w:t>, onde é verificado qual o maior número de ebook e é somado mais um para gerar um novo código para um novo livro.</w:t>
      </w:r>
    </w:p>
    <w:p w14:paraId="5A9E3FB7" w14:textId="172FAEB3" w:rsidR="00F0330E" w:rsidRPr="00F30963" w:rsidRDefault="00FF5BCF" w:rsidP="00F0330E">
      <w:pPr>
        <w:rPr>
          <w:lang w:val="pt-BR"/>
        </w:rPr>
      </w:pPr>
      <w:r>
        <w:rPr>
          <w:lang w:val="pt-BR"/>
        </w:rPr>
        <w:tab/>
        <w:t>É</w:t>
      </w:r>
      <w:r w:rsidR="00F0330E" w:rsidRPr="00F30963">
        <w:rPr>
          <w:lang w:val="pt-BR"/>
        </w:rPr>
        <w:t xml:space="preserve"> executado o método “</w:t>
      </w:r>
      <w:proofErr w:type="spellStart"/>
      <w:r w:rsidR="00F0330E" w:rsidRPr="00F30963">
        <w:rPr>
          <w:lang w:val="pt-BR"/>
        </w:rPr>
        <w:t>Dao.inserir</w:t>
      </w:r>
      <w:proofErr w:type="spellEnd"/>
      <w:r w:rsidR="00F0330E" w:rsidRPr="00F30963">
        <w:rPr>
          <w:lang w:val="pt-BR"/>
        </w:rPr>
        <w:t>”</w:t>
      </w:r>
      <w:r>
        <w:rPr>
          <w:lang w:val="pt-BR"/>
        </w:rPr>
        <w:t xml:space="preserve"> na classe principal, e</w:t>
      </w:r>
      <w:r w:rsidR="00F0330E" w:rsidRPr="00F30963">
        <w:rPr>
          <w:lang w:val="pt-BR"/>
        </w:rPr>
        <w:t>sse método cria um novo nó para a árvore, adicionando na posição certa.</w:t>
      </w:r>
    </w:p>
    <w:p w14:paraId="03FF24D4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t>4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>3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Carregar base de dados</w:t>
      </w:r>
    </w:p>
    <w:p w14:paraId="6E348838" w14:textId="5D5556E4" w:rsidR="00F0330E" w:rsidRDefault="00F0330E" w:rsidP="00F0330E">
      <w:pPr>
        <w:rPr>
          <w:lang w:val="pt-BR"/>
        </w:rPr>
      </w:pPr>
      <w:r w:rsidRPr="00F30963">
        <w:rPr>
          <w:lang w:val="pt-BR"/>
        </w:rPr>
        <w:t>Assim que é inicializado o programa, automaticamente a base</w:t>
      </w:r>
      <w:r w:rsidR="0082642B">
        <w:rPr>
          <w:lang w:val="pt-BR"/>
        </w:rPr>
        <w:t xml:space="preserve"> de</w:t>
      </w:r>
      <w:r w:rsidRPr="00F30963">
        <w:rPr>
          <w:lang w:val="pt-BR"/>
        </w:rPr>
        <w:t xml:space="preserve"> dados é carregada, a partir do método “</w:t>
      </w:r>
      <w:proofErr w:type="spellStart"/>
      <w:r w:rsidRPr="00F30963">
        <w:rPr>
          <w:lang w:val="pt-BR"/>
        </w:rPr>
        <w:t>Dao.carregarDados</w:t>
      </w:r>
      <w:proofErr w:type="spellEnd"/>
      <w:r w:rsidRPr="00F30963">
        <w:rPr>
          <w:lang w:val="pt-BR"/>
        </w:rPr>
        <w:t>”.</w:t>
      </w:r>
      <w:r w:rsidR="0004027E">
        <w:rPr>
          <w:lang w:val="pt-BR"/>
        </w:rPr>
        <w:t xml:space="preserve"> O arquivo a ser lido já está definido de forma padrão.</w:t>
      </w:r>
      <w:r w:rsidRPr="00F30963">
        <w:rPr>
          <w:lang w:val="pt-BR"/>
        </w:rPr>
        <w:t xml:space="preserve"> Esse método recupera os dados de um arquivo de texto em formato CSV e armazena todo o conteúdo na Árvore.  </w:t>
      </w:r>
    </w:p>
    <w:p w14:paraId="705AB6D0" w14:textId="04E932C6" w:rsidR="00D14B9B" w:rsidRPr="00F30963" w:rsidRDefault="00D14B9B" w:rsidP="00F0330E">
      <w:pPr>
        <w:rPr>
          <w:lang w:val="pt-BR"/>
        </w:rPr>
      </w:pPr>
      <w:r>
        <w:rPr>
          <w:lang w:val="pt-BR"/>
        </w:rPr>
        <w:tab/>
        <w:t>Segundo Microsoft (2020), u</w:t>
      </w:r>
      <w:r w:rsidRPr="00D14B9B">
        <w:rPr>
          <w:lang w:val="pt-BR"/>
        </w:rPr>
        <w:t>m arquivo CSV (Valores Separados por Vírgula) é um tipo especial de arquivo. Em vez de armazenar informações em colunas, os arquivos CSV armazenam informações separadas por vírgulas. Quando o texto e os números são salvos em um arquivo CSV, é fácil movê-los de um programa para outro.</w:t>
      </w:r>
      <w:r>
        <w:rPr>
          <w:lang w:val="pt-BR"/>
        </w:rPr>
        <w:t xml:space="preserve"> </w:t>
      </w:r>
    </w:p>
    <w:p w14:paraId="63244E1C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t>4.4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Gravar arquivo</w:t>
      </w:r>
    </w:p>
    <w:p w14:paraId="02D56E74" w14:textId="3A96CA13" w:rsidR="00F0330E" w:rsidRPr="00F30963" w:rsidRDefault="00F0330E" w:rsidP="00F0330E">
      <w:pPr>
        <w:rPr>
          <w:lang w:val="pt-BR"/>
        </w:rPr>
      </w:pPr>
      <w:r w:rsidRPr="00F30963">
        <w:rPr>
          <w:lang w:val="pt-BR"/>
        </w:rPr>
        <w:t>O arquivo final com todos os livros é gerado quando o usuário seleciona a opção “Encerrar e gravar programa”. O método “Dao.gravarDados” salva todos os livros da Árvore no arquivo de texto em formado CSV</w:t>
      </w:r>
      <w:r w:rsidR="0074739D">
        <w:rPr>
          <w:lang w:val="pt-BR"/>
        </w:rPr>
        <w:t>, atualizando-o toda vez que é selecionada essa opção.</w:t>
      </w:r>
    </w:p>
    <w:p w14:paraId="50FB094B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t>4.5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Listar autores e sua quantidade de livros</w:t>
      </w:r>
    </w:p>
    <w:p w14:paraId="49A06215" w14:textId="5DC1E1D6" w:rsidR="00F0330E" w:rsidRPr="00F30963" w:rsidRDefault="00F0330E" w:rsidP="00F0330E">
      <w:pPr>
        <w:rPr>
          <w:lang w:val="pt-BR"/>
        </w:rPr>
      </w:pPr>
      <w:r w:rsidRPr="00F30963">
        <w:rPr>
          <w:lang w:val="pt-BR"/>
        </w:rPr>
        <w:t xml:space="preserve">Quando o usuário seleciona a opção </w:t>
      </w:r>
      <w:r w:rsidRPr="00F30963">
        <w:rPr>
          <w:lang w:val="pt-BR"/>
        </w:rPr>
        <w:tab/>
        <w:t xml:space="preserve">“Listar Autores/Quantidade”, é mostrado o nome de todos os autores e a quantidade de livros de cada um. O método executado é o “Dao. </w:t>
      </w:r>
      <w:proofErr w:type="spellStart"/>
      <w:r w:rsidRPr="00F30963">
        <w:rPr>
          <w:lang w:val="pt-BR"/>
        </w:rPr>
        <w:t>listarAutoresQuantidade</w:t>
      </w:r>
      <w:proofErr w:type="spellEnd"/>
      <w:r w:rsidRPr="00F30963">
        <w:rPr>
          <w:lang w:val="pt-BR"/>
        </w:rPr>
        <w:t>”</w:t>
      </w:r>
      <w:r w:rsidR="0074739D">
        <w:rPr>
          <w:lang w:val="pt-BR"/>
        </w:rPr>
        <w:t>.</w:t>
      </w:r>
    </w:p>
    <w:p w14:paraId="28DF9653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t>4.6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Listar livros de determinado autor</w:t>
      </w:r>
    </w:p>
    <w:p w14:paraId="2496A7B3" w14:textId="7B8AFF83" w:rsidR="00F0330E" w:rsidRPr="00F30963" w:rsidRDefault="00F0330E" w:rsidP="00F0330E">
      <w:pPr>
        <w:rPr>
          <w:lang w:val="pt-BR"/>
        </w:rPr>
      </w:pPr>
      <w:r w:rsidRPr="00F30963">
        <w:rPr>
          <w:lang w:val="pt-BR"/>
        </w:rPr>
        <w:t xml:space="preserve">Após o usuário selecionar a opção </w:t>
      </w:r>
      <w:r w:rsidRPr="00F30963">
        <w:rPr>
          <w:lang w:val="pt-BR"/>
        </w:rPr>
        <w:tab/>
        <w:t xml:space="preserve">“Listar Autores/Livros”, ele digita o nome do autor que deseja buscar. O método “Dao.listarAutoresLivro” busca na Árvore </w:t>
      </w:r>
      <w:r w:rsidR="0074739D">
        <w:rPr>
          <w:lang w:val="pt-BR"/>
        </w:rPr>
        <w:t xml:space="preserve">e exibe </w:t>
      </w:r>
      <w:r w:rsidRPr="00F30963">
        <w:rPr>
          <w:lang w:val="pt-BR"/>
        </w:rPr>
        <w:t xml:space="preserve">os livros que pertencem ao autor desejado e ao mesmo tempo cria um arquivo de texto </w:t>
      </w:r>
      <w:r w:rsidR="00B219C7">
        <w:rPr>
          <w:lang w:val="pt-BR"/>
        </w:rPr>
        <w:t xml:space="preserve">salvo com </w:t>
      </w:r>
      <w:r w:rsidRPr="00F30963">
        <w:rPr>
          <w:lang w:val="pt-BR"/>
        </w:rPr>
        <w:t xml:space="preserve">o nome do autor </w:t>
      </w:r>
      <w:r w:rsidR="00B219C7">
        <w:rPr>
          <w:lang w:val="pt-BR"/>
        </w:rPr>
        <w:t xml:space="preserve">e dentro </w:t>
      </w:r>
      <w:r w:rsidRPr="00F30963">
        <w:rPr>
          <w:lang w:val="pt-BR"/>
        </w:rPr>
        <w:t>todos os seus livros.</w:t>
      </w:r>
    </w:p>
    <w:p w14:paraId="42AC44AF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t>4.7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Listar todos os livros</w:t>
      </w:r>
    </w:p>
    <w:p w14:paraId="65D3D26D" w14:textId="77777777" w:rsidR="00F0330E" w:rsidRPr="00F30963" w:rsidRDefault="00F0330E" w:rsidP="00F0330E">
      <w:pPr>
        <w:rPr>
          <w:lang w:val="pt-BR"/>
        </w:rPr>
      </w:pPr>
      <w:r w:rsidRPr="00F30963">
        <w:rPr>
          <w:lang w:val="pt-BR"/>
        </w:rPr>
        <w:t>Selecionando a opção “Listar livros”, o método “Dao.listarTodosLivros” percorre toda a Árvore exibindo todos os livros.</w:t>
      </w:r>
    </w:p>
    <w:p w14:paraId="0A3C8C2C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t>4.8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Buscar livro por número do Ebook</w:t>
      </w:r>
    </w:p>
    <w:p w14:paraId="4FDA2F07" w14:textId="0117C854" w:rsidR="00F0330E" w:rsidRPr="00F30963" w:rsidRDefault="00F0330E" w:rsidP="00F0330E">
      <w:pPr>
        <w:rPr>
          <w:lang w:val="pt-BR"/>
        </w:rPr>
      </w:pPr>
      <w:r w:rsidRPr="00F30963">
        <w:rPr>
          <w:lang w:val="pt-BR"/>
        </w:rPr>
        <w:t xml:space="preserve">Na opção “Buscar Livro”, o usuário digita o número do Ebook. O método “Dao.buscarLivro_nEbook” busca o número de Ebook na Árvore e caso ele exista, </w:t>
      </w:r>
      <w:r w:rsidR="0082642B" w:rsidRPr="00F30963">
        <w:rPr>
          <w:lang w:val="pt-BR"/>
        </w:rPr>
        <w:t>é exibido</w:t>
      </w:r>
      <w:r w:rsidRPr="00F30963">
        <w:rPr>
          <w:lang w:val="pt-BR"/>
        </w:rPr>
        <w:t xml:space="preserve"> o link pra acesso do livro</w:t>
      </w:r>
      <w:r w:rsidR="0074739D">
        <w:rPr>
          <w:lang w:val="pt-BR"/>
        </w:rPr>
        <w:t>, caso contrário, o software notifica o usuário avisando que o livro buscado não existe no banco de dados.</w:t>
      </w:r>
    </w:p>
    <w:p w14:paraId="004AFE7B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lastRenderedPageBreak/>
        <w:t>4.9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Buscar livro por ano</w:t>
      </w:r>
    </w:p>
    <w:p w14:paraId="58116D7A" w14:textId="4331AD04" w:rsidR="00F0330E" w:rsidRPr="00F30963" w:rsidRDefault="00F0330E" w:rsidP="00F0330E">
      <w:pPr>
        <w:rPr>
          <w:lang w:val="pt-BR"/>
        </w:rPr>
      </w:pPr>
      <w:r w:rsidRPr="00F30963">
        <w:rPr>
          <w:lang w:val="pt-BR"/>
        </w:rPr>
        <w:t>Na opção “Buscar Livro/Ano”, o usuário digita o ano que deseja visualizar seus livros. O método “Dao.buscar_ano” busca o ano do livro na Árvore e todos os livros daquele ano são exibidos.</w:t>
      </w:r>
      <w:r w:rsidR="0074739D">
        <w:rPr>
          <w:lang w:val="pt-BR"/>
        </w:rPr>
        <w:t xml:space="preserve"> Ao mesmo tempo é criado um arquivo de texto salvo com o ano que desejou ser buscado e dentro do arquivo possui os livros daquele ano.</w:t>
      </w:r>
    </w:p>
    <w:p w14:paraId="2FA1D563" w14:textId="77777777" w:rsidR="00F0330E" w:rsidRPr="00F30963" w:rsidRDefault="00F0330E" w:rsidP="00F0330E">
      <w:pPr>
        <w:pStyle w:val="Ttulo2"/>
        <w:rPr>
          <w:lang w:val="pt-BR"/>
        </w:rPr>
      </w:pPr>
      <w:r w:rsidRPr="00F30963">
        <w:rPr>
          <w:lang w:val="pt-BR"/>
        </w:rPr>
        <w:t>4.10</w:t>
      </w:r>
      <w:r w:rsidR="00737DA6" w:rsidRPr="00F30963">
        <w:rPr>
          <w:lang w:val="pt-BR"/>
        </w:rPr>
        <w:t>.</w:t>
      </w:r>
      <w:r w:rsidRPr="00F30963">
        <w:rPr>
          <w:lang w:val="pt-BR"/>
        </w:rPr>
        <w:t xml:space="preserve"> Excluir livro</w:t>
      </w:r>
    </w:p>
    <w:p w14:paraId="6E8406B0" w14:textId="7FECB4B7" w:rsidR="00F0330E" w:rsidRPr="00F30963" w:rsidRDefault="00F0330E" w:rsidP="00F0330E">
      <w:pPr>
        <w:rPr>
          <w:lang w:val="pt-BR"/>
        </w:rPr>
      </w:pPr>
      <w:r w:rsidRPr="00F30963">
        <w:rPr>
          <w:lang w:val="pt-BR"/>
        </w:rPr>
        <w:t>Selecionando “Excluir livro”, o usuário digita o número do Ebook. O método “Dao.excluirLivro” busca na Árvore o livro para ser excluído e remove ele</w:t>
      </w:r>
      <w:r w:rsidR="0074739D">
        <w:rPr>
          <w:lang w:val="pt-BR"/>
        </w:rPr>
        <w:t xml:space="preserve">. Ele retorna </w:t>
      </w:r>
      <w:proofErr w:type="spellStart"/>
      <w:r w:rsidR="0074739D">
        <w:rPr>
          <w:lang w:val="pt-BR"/>
        </w:rPr>
        <w:t>True</w:t>
      </w:r>
      <w:proofErr w:type="spellEnd"/>
      <w:r w:rsidR="0074739D">
        <w:rPr>
          <w:lang w:val="pt-BR"/>
        </w:rPr>
        <w:t xml:space="preserve"> ou False para </w:t>
      </w:r>
      <w:proofErr w:type="gramStart"/>
      <w:r w:rsidR="0074739D">
        <w:rPr>
          <w:lang w:val="pt-BR"/>
        </w:rPr>
        <w:t>poder  saber</w:t>
      </w:r>
      <w:proofErr w:type="gramEnd"/>
      <w:r w:rsidR="0074739D">
        <w:rPr>
          <w:lang w:val="pt-BR"/>
        </w:rPr>
        <w:t xml:space="preserve">  se o livro desejado foi excluído na árvore.</w:t>
      </w:r>
    </w:p>
    <w:p w14:paraId="5A0171F7" w14:textId="77777777" w:rsidR="00EC49FE" w:rsidRDefault="00603861" w:rsidP="00603861">
      <w:pPr>
        <w:pStyle w:val="Ttulo1"/>
        <w:rPr>
          <w:lang w:val="pt-BR"/>
        </w:rPr>
      </w:pPr>
      <w:r w:rsidRPr="00F30963">
        <w:rPr>
          <w:lang w:val="pt-BR"/>
        </w:rPr>
        <w:t>5</w:t>
      </w:r>
      <w:r w:rsidR="00EC49FE" w:rsidRPr="00F30963">
        <w:rPr>
          <w:lang w:val="pt-BR"/>
        </w:rPr>
        <w:t xml:space="preserve">. </w:t>
      </w:r>
      <w:r w:rsidR="009E3BBC" w:rsidRPr="00F30963">
        <w:rPr>
          <w:lang w:val="pt-BR"/>
        </w:rPr>
        <w:t>Conclusões</w:t>
      </w:r>
    </w:p>
    <w:p w14:paraId="7071141E" w14:textId="007C7001" w:rsidR="0082642B" w:rsidRPr="0082642B" w:rsidRDefault="0082642B" w:rsidP="0082642B">
      <w:pPr>
        <w:rPr>
          <w:lang w:val="pt-BR"/>
        </w:rPr>
      </w:pPr>
      <w:r>
        <w:rPr>
          <w:lang w:val="pt-BR"/>
        </w:rPr>
        <w:t>Todos os requisitos</w:t>
      </w:r>
      <w:r w:rsidRPr="0082642B">
        <w:rPr>
          <w:lang w:val="pt-BR"/>
        </w:rPr>
        <w:t xml:space="preserve"> pedidos para a produção do software foram cumpridos</w:t>
      </w:r>
      <w:r w:rsidR="00B219C7">
        <w:rPr>
          <w:lang w:val="pt-BR"/>
        </w:rPr>
        <w:t xml:space="preserve">. </w:t>
      </w:r>
      <w:r w:rsidR="002048BB">
        <w:rPr>
          <w:lang w:val="pt-BR"/>
        </w:rPr>
        <w:t>Os pontos fortes são a organização do menu e a possibilidade de estar sempre atualizando o banco de dados através do arquivo de texto</w:t>
      </w:r>
      <w:r w:rsidR="00B46C48">
        <w:rPr>
          <w:lang w:val="pt-BR"/>
        </w:rPr>
        <w:t>, mantendo sempre salvo as últimas alterações</w:t>
      </w:r>
      <w:r w:rsidR="002048BB">
        <w:rPr>
          <w:lang w:val="pt-BR"/>
        </w:rPr>
        <w:t>, já o ponto fraco, a Árvore poderia ser do tipo balanceada, o que garantiria melhor facilidade na busca e inserção de um objeto.</w:t>
      </w:r>
    </w:p>
    <w:p w14:paraId="3D1DBFF4" w14:textId="77777777" w:rsidR="00FA58B9" w:rsidRPr="0082642B" w:rsidRDefault="00FA58B9" w:rsidP="0082642B">
      <w:pPr>
        <w:rPr>
          <w:lang w:val="pt-BR"/>
        </w:rPr>
      </w:pPr>
      <w:r>
        <w:rPr>
          <w:lang w:val="pt-BR"/>
        </w:rPr>
        <w:tab/>
      </w:r>
      <w:r w:rsidR="0082642B" w:rsidRPr="0082642B">
        <w:rPr>
          <w:lang w:val="pt-BR"/>
        </w:rPr>
        <w:t xml:space="preserve">A partir do desenvolvimento do software </w:t>
      </w:r>
      <w:r w:rsidR="002048BB">
        <w:rPr>
          <w:lang w:val="pt-BR"/>
        </w:rPr>
        <w:t>passei a entender e perceber a importância de uma Árvore</w:t>
      </w:r>
      <w:r>
        <w:rPr>
          <w:lang w:val="pt-BR"/>
        </w:rPr>
        <w:t>, aprendi mais sobre como ler e escrever em arquivos e também em como organizar melhor meu código utilizando o modelo de projeto DAO.</w:t>
      </w:r>
    </w:p>
    <w:p w14:paraId="3959D3A0" w14:textId="77777777" w:rsidR="00EC49FE" w:rsidRPr="00F30963" w:rsidRDefault="00F0330E" w:rsidP="00603861">
      <w:pPr>
        <w:pStyle w:val="Ttulo1"/>
        <w:rPr>
          <w:lang w:val="pt-BR"/>
        </w:rPr>
      </w:pPr>
      <w:r w:rsidRPr="00F30963">
        <w:rPr>
          <w:lang w:val="pt-BR"/>
        </w:rPr>
        <w:t>6</w:t>
      </w:r>
      <w:r w:rsidR="00EC49FE" w:rsidRPr="00F30963">
        <w:rPr>
          <w:lang w:val="pt-BR"/>
        </w:rPr>
        <w:t xml:space="preserve">. </w:t>
      </w:r>
      <w:r w:rsidR="004B65CF" w:rsidRPr="00F30963">
        <w:rPr>
          <w:lang w:val="pt-BR"/>
        </w:rPr>
        <w:t>Referências</w:t>
      </w:r>
    </w:p>
    <w:p w14:paraId="46186EC0" w14:textId="77777777" w:rsidR="00CE7CFC" w:rsidRDefault="00CE7CFC" w:rsidP="00CE7CFC">
      <w:pPr>
        <w:rPr>
          <w:lang w:val="pt-BR"/>
        </w:rPr>
      </w:pPr>
      <w:r>
        <w:rPr>
          <w:lang w:val="pt-BR"/>
        </w:rPr>
        <w:t xml:space="preserve">Boeres, C. (2019), Estrutura de dados, </w:t>
      </w:r>
      <w:r w:rsidRPr="00CE7CFC">
        <w:rPr>
          <w:lang w:val="pt-BR"/>
        </w:rPr>
        <w:t>Árvores, árvores binárias e percursos</w:t>
      </w:r>
      <w:r>
        <w:rPr>
          <w:lang w:val="pt-BR"/>
        </w:rPr>
        <w:t>.</w:t>
      </w:r>
    </w:p>
    <w:p w14:paraId="325D9C7C" w14:textId="77777777" w:rsidR="002B44A5" w:rsidRPr="002B44A5" w:rsidRDefault="002B44A5" w:rsidP="002B44A5">
      <w:pPr>
        <w:pStyle w:val="Reference"/>
        <w:rPr>
          <w:lang w:val="pt-BR"/>
        </w:rPr>
      </w:pPr>
      <w:r>
        <w:rPr>
          <w:lang w:val="pt-BR"/>
        </w:rPr>
        <w:t>Macoratti</w:t>
      </w:r>
      <w:r w:rsidRPr="00663980">
        <w:rPr>
          <w:lang w:val="pt-BR"/>
        </w:rPr>
        <w:t xml:space="preserve">, </w:t>
      </w:r>
      <w:r>
        <w:rPr>
          <w:lang w:val="pt-BR"/>
        </w:rPr>
        <w:t>J</w:t>
      </w:r>
      <w:r w:rsidRPr="00663980">
        <w:rPr>
          <w:lang w:val="pt-BR"/>
        </w:rPr>
        <w:t>.</w:t>
      </w:r>
      <w:r>
        <w:rPr>
          <w:lang w:val="pt-BR"/>
        </w:rPr>
        <w:t xml:space="preserve"> C.</w:t>
      </w:r>
      <w:r w:rsidRPr="00663980">
        <w:rPr>
          <w:lang w:val="pt-BR"/>
        </w:rPr>
        <w:t xml:space="preserve"> (20</w:t>
      </w:r>
      <w:r>
        <w:rPr>
          <w:lang w:val="pt-BR"/>
        </w:rPr>
        <w:t>11</w:t>
      </w:r>
      <w:r w:rsidRPr="00663980">
        <w:rPr>
          <w:lang w:val="pt-BR"/>
        </w:rPr>
        <w:t xml:space="preserve">) </w:t>
      </w:r>
      <w:r>
        <w:rPr>
          <w:lang w:val="pt-BR"/>
        </w:rPr>
        <w:t>“Apresentando o padrão DAO – Data Access Object.”</w:t>
      </w:r>
      <w:r w:rsidRPr="002B44A5">
        <w:rPr>
          <w:lang w:val="pt-BR"/>
        </w:rPr>
        <w:t xml:space="preserve">, http://www.macoratti.net/11/10/pp_dao1.htm, </w:t>
      </w:r>
      <w:proofErr w:type="gramStart"/>
      <w:r>
        <w:rPr>
          <w:lang w:val="pt-BR"/>
        </w:rPr>
        <w:t>Janeiro</w:t>
      </w:r>
      <w:proofErr w:type="gramEnd"/>
      <w:r w:rsidRPr="002B44A5">
        <w:rPr>
          <w:lang w:val="pt-BR"/>
        </w:rPr>
        <w:t>.</w:t>
      </w:r>
    </w:p>
    <w:p w14:paraId="4C4907A1" w14:textId="77777777" w:rsidR="00F019F2" w:rsidRPr="002B44A5" w:rsidRDefault="00F019F2" w:rsidP="00F019F2">
      <w:pPr>
        <w:pStyle w:val="Reference"/>
        <w:rPr>
          <w:lang w:val="pt-BR"/>
        </w:rPr>
      </w:pPr>
      <w:r>
        <w:rPr>
          <w:lang w:val="pt-BR"/>
        </w:rPr>
        <w:t>Macoratti</w:t>
      </w:r>
      <w:r w:rsidRPr="00663980">
        <w:rPr>
          <w:lang w:val="pt-BR"/>
        </w:rPr>
        <w:t xml:space="preserve">, </w:t>
      </w:r>
      <w:r>
        <w:rPr>
          <w:lang w:val="pt-BR"/>
        </w:rPr>
        <w:t>J</w:t>
      </w:r>
      <w:r w:rsidRPr="00663980">
        <w:rPr>
          <w:lang w:val="pt-BR"/>
        </w:rPr>
        <w:t>.</w:t>
      </w:r>
      <w:r>
        <w:rPr>
          <w:lang w:val="pt-BR"/>
        </w:rPr>
        <w:t xml:space="preserve"> C.</w:t>
      </w:r>
      <w:r w:rsidRPr="00663980">
        <w:rPr>
          <w:lang w:val="pt-BR"/>
        </w:rPr>
        <w:t xml:space="preserve"> (20</w:t>
      </w:r>
      <w:r>
        <w:rPr>
          <w:lang w:val="pt-BR"/>
        </w:rPr>
        <w:t>10</w:t>
      </w:r>
      <w:r w:rsidRPr="00663980">
        <w:rPr>
          <w:lang w:val="pt-BR"/>
        </w:rPr>
        <w:t xml:space="preserve">) </w:t>
      </w:r>
      <w:r>
        <w:rPr>
          <w:lang w:val="pt-BR"/>
        </w:rPr>
        <w:t>“Usando padrões de projeto na prática – 2”</w:t>
      </w:r>
      <w:r w:rsidRPr="002B44A5">
        <w:rPr>
          <w:lang w:val="pt-BR"/>
        </w:rPr>
        <w:t xml:space="preserve">, http://www.macoratti.net/10/07/vbn_ppp2.htm, </w:t>
      </w:r>
      <w:proofErr w:type="gramStart"/>
      <w:r>
        <w:rPr>
          <w:lang w:val="pt-BR"/>
        </w:rPr>
        <w:t>Janeiro</w:t>
      </w:r>
      <w:proofErr w:type="gramEnd"/>
      <w:r w:rsidRPr="002B44A5">
        <w:rPr>
          <w:lang w:val="pt-BR"/>
        </w:rPr>
        <w:t>.</w:t>
      </w:r>
    </w:p>
    <w:p w14:paraId="28B68960" w14:textId="77777777" w:rsidR="00F019F2" w:rsidRPr="002B44A5" w:rsidRDefault="00F019F2" w:rsidP="00F019F2">
      <w:pPr>
        <w:pStyle w:val="Reference"/>
        <w:rPr>
          <w:lang w:val="pt-BR"/>
        </w:rPr>
      </w:pPr>
      <w:r>
        <w:rPr>
          <w:lang w:val="pt-BR"/>
        </w:rPr>
        <w:t>Barbosa</w:t>
      </w:r>
      <w:r w:rsidRPr="00663980">
        <w:rPr>
          <w:lang w:val="pt-BR"/>
        </w:rPr>
        <w:t xml:space="preserve">, </w:t>
      </w:r>
      <w:r>
        <w:rPr>
          <w:lang w:val="pt-BR"/>
        </w:rPr>
        <w:t xml:space="preserve">D. </w:t>
      </w:r>
      <w:r w:rsidRPr="00663980">
        <w:rPr>
          <w:lang w:val="pt-BR"/>
        </w:rPr>
        <w:t>(</w:t>
      </w:r>
      <w:r>
        <w:rPr>
          <w:lang w:val="pt-BR"/>
        </w:rPr>
        <w:t>2017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r w:rsidRPr="00F019F2">
        <w:rPr>
          <w:lang w:val="pt-BR"/>
        </w:rPr>
        <w:t>ArvoreBinariaApp</w:t>
      </w:r>
      <w:r>
        <w:rPr>
          <w:lang w:val="pt-BR"/>
        </w:rPr>
        <w:t>”</w:t>
      </w:r>
      <w:r w:rsidRPr="002B44A5">
        <w:rPr>
          <w:lang w:val="pt-BR"/>
        </w:rPr>
        <w:t xml:space="preserve">, </w:t>
      </w:r>
      <w:r w:rsidRPr="00F019F2">
        <w:rPr>
          <w:lang w:val="pt-BR"/>
        </w:rPr>
        <w:t>https://gist.github.com/divanibarbosa/819e7cfcf1b9bae48c4e0f5bd74fb658</w:t>
      </w:r>
      <w:r w:rsidRPr="002B44A5">
        <w:rPr>
          <w:lang w:val="pt-BR"/>
        </w:rPr>
        <w:t xml:space="preserve">, </w:t>
      </w:r>
      <w:proofErr w:type="gramStart"/>
      <w:r>
        <w:rPr>
          <w:lang w:val="pt-BR"/>
        </w:rPr>
        <w:t>Dezembro</w:t>
      </w:r>
      <w:proofErr w:type="gramEnd"/>
      <w:r w:rsidRPr="002B44A5">
        <w:rPr>
          <w:lang w:val="pt-BR"/>
        </w:rPr>
        <w:t>.</w:t>
      </w:r>
    </w:p>
    <w:p w14:paraId="7DC0F233" w14:textId="77777777" w:rsidR="00F87F4C" w:rsidRPr="006977E1" w:rsidRDefault="00936C6E" w:rsidP="006977E1">
      <w:pPr>
        <w:pStyle w:val="Reference"/>
        <w:rPr>
          <w:lang w:val="pt-BR"/>
        </w:rPr>
      </w:pPr>
      <w:r>
        <w:rPr>
          <w:lang w:val="pt-BR"/>
        </w:rPr>
        <w:t>Garcia</w:t>
      </w:r>
      <w:r w:rsidRPr="00663980">
        <w:rPr>
          <w:lang w:val="pt-BR"/>
        </w:rPr>
        <w:t xml:space="preserve">, </w:t>
      </w:r>
      <w:r>
        <w:rPr>
          <w:lang w:val="pt-BR"/>
        </w:rPr>
        <w:t xml:space="preserve">V. G. A. </w:t>
      </w:r>
      <w:r w:rsidRPr="00663980">
        <w:rPr>
          <w:lang w:val="pt-BR"/>
        </w:rPr>
        <w:t>(</w:t>
      </w:r>
      <w:r>
        <w:rPr>
          <w:lang w:val="pt-BR"/>
        </w:rPr>
        <w:t>2015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r w:rsidRPr="00936C6E">
        <w:rPr>
          <w:lang w:val="pt-BR"/>
        </w:rPr>
        <w:t>Classes, Objetos, Atributos e Métodos em Java</w:t>
      </w:r>
      <w:r>
        <w:rPr>
          <w:lang w:val="pt-BR"/>
        </w:rPr>
        <w:t>”</w:t>
      </w:r>
      <w:r w:rsidRPr="002B44A5">
        <w:rPr>
          <w:lang w:val="pt-BR"/>
        </w:rPr>
        <w:t xml:space="preserve">, </w:t>
      </w:r>
      <w:r w:rsidRPr="00936C6E">
        <w:rPr>
          <w:lang w:val="pt-BR"/>
        </w:rPr>
        <w:t>http://fabrica.ms.senac.br/2015/03/classes-objetos-atributos-e-metodos-em-java/</w:t>
      </w:r>
      <w:r w:rsidRPr="002B44A5">
        <w:rPr>
          <w:lang w:val="pt-BR"/>
        </w:rPr>
        <w:t xml:space="preserve">, </w:t>
      </w:r>
      <w:proofErr w:type="gramStart"/>
      <w:r>
        <w:rPr>
          <w:lang w:val="pt-BR"/>
        </w:rPr>
        <w:t>Janeiro</w:t>
      </w:r>
      <w:proofErr w:type="gramEnd"/>
      <w:r w:rsidRPr="002B44A5">
        <w:rPr>
          <w:lang w:val="pt-BR"/>
        </w:rPr>
        <w:t>.</w:t>
      </w:r>
    </w:p>
    <w:p w14:paraId="6E1895EC" w14:textId="77777777" w:rsidR="008B0BC1" w:rsidRPr="006977E1" w:rsidRDefault="006977E1" w:rsidP="00B46C48">
      <w:pPr>
        <w:pStyle w:val="Reference"/>
        <w:rPr>
          <w:lang w:val="pt-BR"/>
        </w:rPr>
      </w:pPr>
      <w:r w:rsidRPr="006977E1">
        <w:rPr>
          <w:lang w:val="pt-BR"/>
        </w:rPr>
        <w:t>Goodrich, M. T. e Tamassia, R. (2013) “Estruturas de Dados &amp; Algoritmos em Java”, Bookman Editora</w:t>
      </w:r>
      <w:r w:rsidR="008B0BC1">
        <w:rPr>
          <w:lang w:val="pt-BR"/>
        </w:rPr>
        <w:t>.</w:t>
      </w:r>
    </w:p>
    <w:p w14:paraId="403C6144" w14:textId="77777777" w:rsidR="00177ED2" w:rsidRPr="006977E1" w:rsidRDefault="00407A33" w:rsidP="00177ED2">
      <w:pPr>
        <w:pStyle w:val="Reference"/>
        <w:rPr>
          <w:lang w:val="pt-BR"/>
        </w:rPr>
      </w:pPr>
      <w:r>
        <w:rPr>
          <w:lang w:val="pt-BR"/>
        </w:rPr>
        <w:t xml:space="preserve">Gen. </w:t>
      </w:r>
      <w:proofErr w:type="spellStart"/>
      <w:r>
        <w:rPr>
          <w:lang w:val="pt-BR"/>
        </w:rPr>
        <w:t>Négocios</w:t>
      </w:r>
      <w:proofErr w:type="spellEnd"/>
      <w:r>
        <w:rPr>
          <w:lang w:val="pt-BR"/>
        </w:rPr>
        <w:t xml:space="preserve"> &amp; Gestão </w:t>
      </w:r>
      <w:r w:rsidR="00177ED2" w:rsidRPr="00663980">
        <w:rPr>
          <w:lang w:val="pt-BR"/>
        </w:rPr>
        <w:t>(</w:t>
      </w:r>
      <w:r w:rsidR="00177ED2">
        <w:rPr>
          <w:lang w:val="pt-BR"/>
        </w:rPr>
        <w:t>2018</w:t>
      </w:r>
      <w:r w:rsidR="00177ED2" w:rsidRPr="00663980">
        <w:rPr>
          <w:lang w:val="pt-BR"/>
        </w:rPr>
        <w:t xml:space="preserve">) </w:t>
      </w:r>
      <w:r w:rsidR="00177ED2">
        <w:rPr>
          <w:lang w:val="pt-BR"/>
        </w:rPr>
        <w:t>“O que é PBL? Entenda o método de aprendizagem baseada em problemas”</w:t>
      </w:r>
      <w:r w:rsidR="00177ED2" w:rsidRPr="002B44A5">
        <w:rPr>
          <w:lang w:val="pt-BR"/>
        </w:rPr>
        <w:t xml:space="preserve">, </w:t>
      </w:r>
      <w:r w:rsidR="00177ED2" w:rsidRPr="00177ED2">
        <w:rPr>
          <w:lang w:val="pt-BR"/>
        </w:rPr>
        <w:t>https://gennegociosegestao.com.br/o-que-e-pbl/</w:t>
      </w:r>
      <w:r w:rsidR="00177ED2" w:rsidRPr="002B44A5">
        <w:rPr>
          <w:lang w:val="pt-BR"/>
        </w:rPr>
        <w:t xml:space="preserve">, </w:t>
      </w:r>
      <w:proofErr w:type="gramStart"/>
      <w:r w:rsidR="00177ED2">
        <w:rPr>
          <w:lang w:val="pt-BR"/>
        </w:rPr>
        <w:t>Janeiro</w:t>
      </w:r>
      <w:proofErr w:type="gramEnd"/>
      <w:r w:rsidR="00177ED2" w:rsidRPr="002B44A5">
        <w:rPr>
          <w:lang w:val="pt-BR"/>
        </w:rPr>
        <w:t>.</w:t>
      </w:r>
    </w:p>
    <w:p w14:paraId="676C4225" w14:textId="77777777" w:rsidR="00407A33" w:rsidRPr="006977E1" w:rsidRDefault="00407A33" w:rsidP="00407A33">
      <w:pPr>
        <w:pStyle w:val="Reference"/>
        <w:rPr>
          <w:lang w:val="pt-BR"/>
        </w:rPr>
      </w:pPr>
      <w:proofErr w:type="spellStart"/>
      <w:r>
        <w:rPr>
          <w:lang w:val="pt-BR"/>
        </w:rPr>
        <w:t>Dev</w:t>
      </w:r>
      <w:proofErr w:type="spellEnd"/>
      <w:r>
        <w:rPr>
          <w:lang w:val="pt-BR"/>
        </w:rPr>
        <w:t xml:space="preserve"> Media </w:t>
      </w:r>
      <w:r w:rsidRPr="00663980">
        <w:rPr>
          <w:lang w:val="pt-BR"/>
        </w:rPr>
        <w:t>(</w:t>
      </w:r>
      <w:r>
        <w:rPr>
          <w:lang w:val="pt-BR"/>
        </w:rPr>
        <w:t>2012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r w:rsidRPr="00993C42">
        <w:rPr>
          <w:lang w:val="pt-BR"/>
        </w:rPr>
        <w:t>Trabalhando com métodos em Java</w:t>
      </w:r>
      <w:r>
        <w:rPr>
          <w:lang w:val="pt-BR"/>
        </w:rPr>
        <w:t>”</w:t>
      </w:r>
      <w:r w:rsidRPr="002B44A5">
        <w:rPr>
          <w:lang w:val="pt-BR"/>
        </w:rPr>
        <w:t xml:space="preserve">, </w:t>
      </w:r>
      <w:r w:rsidRPr="00993C42">
        <w:rPr>
          <w:lang w:val="pt-BR"/>
        </w:rPr>
        <w:t>https://www.devmedia.com.br/trabalhando-com-metodos-em-java/25917</w:t>
      </w:r>
      <w:r w:rsidRPr="002B44A5">
        <w:rPr>
          <w:lang w:val="pt-BR"/>
        </w:rPr>
        <w:t xml:space="preserve">, </w:t>
      </w:r>
      <w:proofErr w:type="gramStart"/>
      <w:r>
        <w:rPr>
          <w:lang w:val="pt-BR"/>
        </w:rPr>
        <w:t>Janeiro</w:t>
      </w:r>
      <w:proofErr w:type="gramEnd"/>
      <w:r w:rsidRPr="002B44A5">
        <w:rPr>
          <w:lang w:val="pt-BR"/>
        </w:rPr>
        <w:t>.</w:t>
      </w:r>
    </w:p>
    <w:p w14:paraId="0E918FE3" w14:textId="36DDD81A" w:rsidR="006977E1" w:rsidRDefault="00407A33" w:rsidP="0074739D">
      <w:pPr>
        <w:pStyle w:val="Reference"/>
        <w:rPr>
          <w:lang w:val="pt-BR"/>
        </w:rPr>
      </w:pPr>
      <w:r>
        <w:rPr>
          <w:lang w:val="pt-BR"/>
        </w:rPr>
        <w:t xml:space="preserve">Microsoft </w:t>
      </w:r>
      <w:r w:rsidRPr="00663980">
        <w:rPr>
          <w:lang w:val="pt-BR"/>
        </w:rPr>
        <w:t>(</w:t>
      </w:r>
      <w:r>
        <w:rPr>
          <w:lang w:val="pt-BR"/>
        </w:rPr>
        <w:t>2020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r w:rsidRPr="00407A33">
        <w:rPr>
          <w:lang w:val="pt-BR"/>
        </w:rPr>
        <w:t>Criar ou editar arquivos .</w:t>
      </w:r>
      <w:proofErr w:type="spellStart"/>
      <w:r w:rsidRPr="00407A33">
        <w:rPr>
          <w:lang w:val="pt-BR"/>
        </w:rPr>
        <w:t>csv</w:t>
      </w:r>
      <w:proofErr w:type="spellEnd"/>
      <w:r w:rsidRPr="00407A33">
        <w:rPr>
          <w:lang w:val="pt-BR"/>
        </w:rPr>
        <w:t xml:space="preserve"> para importação para o Outlook</w:t>
      </w:r>
      <w:r>
        <w:rPr>
          <w:lang w:val="pt-BR"/>
        </w:rPr>
        <w:t>”</w:t>
      </w:r>
      <w:r w:rsidRPr="002B44A5">
        <w:rPr>
          <w:lang w:val="pt-BR"/>
        </w:rPr>
        <w:t xml:space="preserve">, </w:t>
      </w:r>
      <w:r w:rsidRPr="00407A33">
        <w:rPr>
          <w:lang w:val="pt-BR"/>
        </w:rPr>
        <w:t>https://support.office.com/pt-br/article/criar-ou-editar-arquivos-csv-para-importa%C3%A7%C3%A3o-para-o-outlook-4518d70d-8fe9-46ad-94fa-1494247193c7</w:t>
      </w:r>
      <w:r w:rsidRPr="002B44A5">
        <w:rPr>
          <w:lang w:val="pt-BR"/>
        </w:rPr>
        <w:t xml:space="preserve">, </w:t>
      </w:r>
      <w:proofErr w:type="gramStart"/>
      <w:r>
        <w:rPr>
          <w:lang w:val="pt-BR"/>
        </w:rPr>
        <w:t>Janeiro</w:t>
      </w:r>
      <w:proofErr w:type="gramEnd"/>
      <w:r w:rsidRPr="002B44A5">
        <w:rPr>
          <w:lang w:val="pt-BR"/>
        </w:rPr>
        <w:t>.</w:t>
      </w:r>
      <w:bookmarkStart w:id="0" w:name="_GoBack"/>
      <w:bookmarkEnd w:id="0"/>
    </w:p>
    <w:sectPr w:rsidR="006977E1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F2667" w14:textId="77777777" w:rsidR="00453EA6" w:rsidRDefault="00453EA6">
      <w:r>
        <w:separator/>
      </w:r>
    </w:p>
  </w:endnote>
  <w:endnote w:type="continuationSeparator" w:id="0">
    <w:p w14:paraId="1BFFAF2C" w14:textId="77777777" w:rsidR="00453EA6" w:rsidRDefault="0045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91649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635A4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6F426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D7D95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FAB66" w14:textId="77777777" w:rsidR="00453EA6" w:rsidRDefault="00453EA6">
      <w:r>
        <w:separator/>
      </w:r>
    </w:p>
  </w:footnote>
  <w:footnote w:type="continuationSeparator" w:id="0">
    <w:p w14:paraId="6B63C400" w14:textId="77777777" w:rsidR="00453EA6" w:rsidRDefault="00453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5080C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2527D7D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89C60" w14:textId="77777777" w:rsidR="0092301E" w:rsidRDefault="0092301E">
    <w:pPr>
      <w:framePr w:wrap="around" w:vAnchor="text" w:hAnchor="margin" w:xAlign="inside" w:y="1"/>
    </w:pPr>
  </w:p>
  <w:p w14:paraId="4973DD40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59A7C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364642E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14:paraId="6D643072" w14:textId="77777777" w:rsidR="0092301E" w:rsidRPr="00A9655F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100C6" w14:textId="77777777" w:rsidR="0092301E" w:rsidRDefault="0092301E">
    <w:pPr>
      <w:framePr w:wrap="around" w:vAnchor="text" w:hAnchor="margin" w:xAlign="inside" w:y="1"/>
    </w:pPr>
  </w:p>
  <w:p w14:paraId="0E5774EA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4027E"/>
    <w:rsid w:val="000430C9"/>
    <w:rsid w:val="0005351C"/>
    <w:rsid w:val="00060EA8"/>
    <w:rsid w:val="00067B31"/>
    <w:rsid w:val="00163736"/>
    <w:rsid w:val="00177ED2"/>
    <w:rsid w:val="001A222E"/>
    <w:rsid w:val="001B0861"/>
    <w:rsid w:val="002048BB"/>
    <w:rsid w:val="0022582D"/>
    <w:rsid w:val="002469A4"/>
    <w:rsid w:val="0025722C"/>
    <w:rsid w:val="00274CD3"/>
    <w:rsid w:val="00290562"/>
    <w:rsid w:val="002B3780"/>
    <w:rsid w:val="002B44A5"/>
    <w:rsid w:val="002E7831"/>
    <w:rsid w:val="003112B6"/>
    <w:rsid w:val="00333DC3"/>
    <w:rsid w:val="00365E1B"/>
    <w:rsid w:val="0039084B"/>
    <w:rsid w:val="003C25DE"/>
    <w:rsid w:val="003C5D8E"/>
    <w:rsid w:val="003D583D"/>
    <w:rsid w:val="003F3151"/>
    <w:rsid w:val="003F4556"/>
    <w:rsid w:val="004023B2"/>
    <w:rsid w:val="00407A33"/>
    <w:rsid w:val="0041312B"/>
    <w:rsid w:val="0041760F"/>
    <w:rsid w:val="00453EA6"/>
    <w:rsid w:val="004A4FEF"/>
    <w:rsid w:val="004A56A6"/>
    <w:rsid w:val="004B4D0B"/>
    <w:rsid w:val="004B65CF"/>
    <w:rsid w:val="0052123C"/>
    <w:rsid w:val="00550415"/>
    <w:rsid w:val="00551244"/>
    <w:rsid w:val="0055276D"/>
    <w:rsid w:val="00556B9F"/>
    <w:rsid w:val="00603861"/>
    <w:rsid w:val="00663980"/>
    <w:rsid w:val="00676E05"/>
    <w:rsid w:val="0068092C"/>
    <w:rsid w:val="00685DA7"/>
    <w:rsid w:val="006977E1"/>
    <w:rsid w:val="006A311C"/>
    <w:rsid w:val="006D3F35"/>
    <w:rsid w:val="00700A08"/>
    <w:rsid w:val="007205F1"/>
    <w:rsid w:val="00737DA6"/>
    <w:rsid w:val="00744785"/>
    <w:rsid w:val="0074739D"/>
    <w:rsid w:val="007C4987"/>
    <w:rsid w:val="007C5F2D"/>
    <w:rsid w:val="00823DA7"/>
    <w:rsid w:val="0082642B"/>
    <w:rsid w:val="00831951"/>
    <w:rsid w:val="0087248D"/>
    <w:rsid w:val="00892EFF"/>
    <w:rsid w:val="008A14C7"/>
    <w:rsid w:val="008B0BC1"/>
    <w:rsid w:val="008B1055"/>
    <w:rsid w:val="0092301E"/>
    <w:rsid w:val="00932120"/>
    <w:rsid w:val="00936C6E"/>
    <w:rsid w:val="00977226"/>
    <w:rsid w:val="00993C42"/>
    <w:rsid w:val="009C66C4"/>
    <w:rsid w:val="009E3BBC"/>
    <w:rsid w:val="009F43DE"/>
    <w:rsid w:val="00A10263"/>
    <w:rsid w:val="00A9655F"/>
    <w:rsid w:val="00AF5185"/>
    <w:rsid w:val="00B06EFE"/>
    <w:rsid w:val="00B16E1E"/>
    <w:rsid w:val="00B219C7"/>
    <w:rsid w:val="00B46C48"/>
    <w:rsid w:val="00B76EB8"/>
    <w:rsid w:val="00BC3338"/>
    <w:rsid w:val="00BD2EC5"/>
    <w:rsid w:val="00BF2509"/>
    <w:rsid w:val="00C3594B"/>
    <w:rsid w:val="00C66AB0"/>
    <w:rsid w:val="00C66FED"/>
    <w:rsid w:val="00CC071E"/>
    <w:rsid w:val="00CE73A2"/>
    <w:rsid w:val="00CE7CFC"/>
    <w:rsid w:val="00D045ED"/>
    <w:rsid w:val="00D14B9B"/>
    <w:rsid w:val="00D95357"/>
    <w:rsid w:val="00DC2553"/>
    <w:rsid w:val="00DE2958"/>
    <w:rsid w:val="00E24C5D"/>
    <w:rsid w:val="00E321F9"/>
    <w:rsid w:val="00EA76B8"/>
    <w:rsid w:val="00EC49FE"/>
    <w:rsid w:val="00EE70EF"/>
    <w:rsid w:val="00EF0AEA"/>
    <w:rsid w:val="00F019F2"/>
    <w:rsid w:val="00F0330E"/>
    <w:rsid w:val="00F052D0"/>
    <w:rsid w:val="00F30963"/>
    <w:rsid w:val="00F55FDF"/>
    <w:rsid w:val="00F662E8"/>
    <w:rsid w:val="00F87F4C"/>
    <w:rsid w:val="00F966A4"/>
    <w:rsid w:val="00FA58B9"/>
    <w:rsid w:val="00FC4CC4"/>
    <w:rsid w:val="00FD2EE9"/>
    <w:rsid w:val="00FE0150"/>
    <w:rsid w:val="00FF090D"/>
    <w:rsid w:val="00FF1B4C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E5B743"/>
  <w15:chartTrackingRefBased/>
  <w15:docId w15:val="{2E23DC4E-8DF1-4B8F-A41F-A5D9BA00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qFormat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Char">
    <w:name w:val="Título Char"/>
    <w:link w:val="Ttulo"/>
    <w:rsid w:val="00550415"/>
    <w:rPr>
      <w:rFonts w:ascii="Times" w:hAnsi="Times" w:cs="Arial"/>
      <w:b/>
      <w:bCs/>
      <w:sz w:val="32"/>
      <w:szCs w:val="32"/>
      <w:lang w:val="en-US"/>
    </w:rPr>
  </w:style>
  <w:style w:type="character" w:styleId="MenoPendente">
    <w:name w:val="Unresolved Mention"/>
    <w:uiPriority w:val="99"/>
    <w:semiHidden/>
    <w:unhideWhenUsed/>
    <w:rsid w:val="00F01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0A4B-52E5-4D97-BC0C-CFE868A8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269</TotalTime>
  <Pages>5</Pages>
  <Words>1712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Evelyn Suzarte</cp:lastModifiedBy>
  <cp:revision>8</cp:revision>
  <cp:lastPrinted>2020-02-01T16:52:00Z</cp:lastPrinted>
  <dcterms:created xsi:type="dcterms:W3CDTF">2020-01-28T00:39:00Z</dcterms:created>
  <dcterms:modified xsi:type="dcterms:W3CDTF">2020-02-04T00:04:00Z</dcterms:modified>
</cp:coreProperties>
</file>